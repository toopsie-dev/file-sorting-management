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4736" w14:textId="2495BBDC" w:rsidR="00D038F6" w:rsidRPr="00C6432C" w:rsidRDefault="002618E3" w:rsidP="00D038F6">
      <w:pPr>
        <w:spacing w:after="0" w:line="360" w:lineRule="auto"/>
        <w:jc w:val="center"/>
        <w:rPr>
          <w:rFonts w:ascii="Times New Roman" w:eastAsia="Times New Roman" w:hAnsi="Times New Roman"/>
          <w:b/>
          <w:color w:val="000000" w:themeColor="text1"/>
          <w:spacing w:val="20"/>
          <w:sz w:val="24"/>
          <w:szCs w:val="24"/>
        </w:rPr>
      </w:pPr>
      <w:r w:rsidRPr="00C6432C">
        <w:rPr>
          <w:rFonts w:ascii="Times New Roman" w:hAnsi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7677834" wp14:editId="70C424F2">
                <wp:simplePos x="0" y="0"/>
                <wp:positionH relativeFrom="column">
                  <wp:posOffset>5284470</wp:posOffset>
                </wp:positionH>
                <wp:positionV relativeFrom="paragraph">
                  <wp:posOffset>-463550</wp:posOffset>
                </wp:positionV>
                <wp:extent cx="685800" cy="3619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4D4D3" w14:textId="7CE5A3D4" w:rsidR="008978D1" w:rsidRPr="00C6432C" w:rsidRDefault="0074277C" w:rsidP="004032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6432C">
                              <w:rPr>
                                <w:color w:val="000000" w:themeColor="text1"/>
                              </w:rPr>
                              <w:t>ii</w:t>
                            </w:r>
                          </w:p>
                          <w:p w14:paraId="3C8DBBC6" w14:textId="77777777" w:rsidR="008978D1" w:rsidRDefault="008978D1" w:rsidP="004032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C73F9C3" w14:textId="77777777" w:rsidR="008978D1" w:rsidRPr="00403251" w:rsidRDefault="008978D1" w:rsidP="004032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77834" id="Rectangle 27" o:spid="_x0000_s1026" style="position:absolute;left:0;text-align:left;margin-left:416.1pt;margin-top:-36.5pt;width:54pt;height:28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" fillcolor="white [3212]" strokecolor="white [3212]" strokeweight="2pt">
                <v:textbox>
                  <w:txbxContent>
                    <w:p w14:paraId="5974D4D3" w14:textId="7CE5A3D4" w:rsidR="008978D1" w:rsidRPr="00C6432C" w:rsidRDefault="0074277C" w:rsidP="0040325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6432C">
                        <w:rPr>
                          <w:color w:val="000000" w:themeColor="text1"/>
                        </w:rPr>
                        <w:t>ii</w:t>
                      </w:r>
                    </w:p>
                    <w:p w14:paraId="3C8DBBC6" w14:textId="77777777" w:rsidR="008978D1" w:rsidRDefault="008978D1" w:rsidP="0040325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C73F9C3" w14:textId="77777777" w:rsidR="008978D1" w:rsidRPr="00403251" w:rsidRDefault="008978D1" w:rsidP="0040325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6432C">
        <w:rPr>
          <w:rFonts w:ascii="Times New Roman" w:eastAsia="Times New Roman" w:hAnsi="Times New Roman"/>
          <w:b/>
          <w:color w:val="000000" w:themeColor="text1"/>
          <w:spacing w:val="20"/>
          <w:sz w:val="24"/>
          <w:szCs w:val="24"/>
        </w:rPr>
        <w:t>APPROVAL SHEET</w:t>
      </w:r>
    </w:p>
    <w:p w14:paraId="444DD2F3" w14:textId="5879FF47" w:rsidR="002618E3" w:rsidRDefault="002618E3" w:rsidP="00C6432C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pacing w:val="20"/>
          <w:sz w:val="24"/>
          <w:szCs w:val="24"/>
        </w:rPr>
      </w:pPr>
      <w:r w:rsidRPr="00C6432C">
        <w:rPr>
          <w:rFonts w:ascii="Times New Roman" w:eastAsia="Times New Roman" w:hAnsi="Times New Roman"/>
          <w:color w:val="000000" w:themeColor="text1"/>
          <w:spacing w:val="20"/>
          <w:sz w:val="24"/>
          <w:szCs w:val="24"/>
        </w:rPr>
        <w:tab/>
        <w:t>In partial fulfillment of the requirements for the Degree of</w:t>
      </w:r>
      <w:r w:rsidR="00344C1E">
        <w:rPr>
          <w:rFonts w:ascii="Times New Roman" w:eastAsia="Times New Roman" w:hAnsi="Times New Roman"/>
          <w:color w:val="000000" w:themeColor="text1"/>
          <w:spacing w:val="20"/>
          <w:sz w:val="24"/>
          <w:szCs w:val="24"/>
        </w:rPr>
        <w:t xml:space="preserve"> </w:t>
      </w:r>
      <w:r w:rsidRPr="00C6432C">
        <w:rPr>
          <w:rFonts w:ascii="Times New Roman" w:eastAsia="Times New Roman" w:hAnsi="Times New Roman"/>
          <w:b/>
          <w:color w:val="000000" w:themeColor="text1"/>
          <w:spacing w:val="20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/>
            <w:b/>
            <w:color w:val="000000" w:themeColor="text1"/>
            <w:spacing w:val="20"/>
            <w:sz w:val="24"/>
            <w:szCs w:val="24"/>
          </w:rPr>
          <w:id w:val="1182555093"/>
          <w:placeholder>
            <w:docPart w:val="AF2C874A8E87406CB27D8FD5531954B6"/>
          </w:placeholder>
        </w:sdtPr>
        <w:sdtEndPr/>
        <w:sdtContent>
          <w:r w:rsidR="00C5502F" w:rsidRPr="00C6432C">
            <w:rPr>
              <w:b/>
              <w:color w:val="000000" w:themeColor="text1"/>
              <w:spacing w:val="20"/>
              <w:sz w:val="24"/>
              <w:szCs w:val="24"/>
            </w:rPr>
            <w:t xml:space="preserve">Bachelor of Science in </w:t>
          </w:r>
          <w:sdt>
            <w:sdtPr>
              <w:rPr>
                <w:b/>
                <w:color w:val="000000" w:themeColor="text1"/>
                <w:spacing w:val="20"/>
                <w:sz w:val="24"/>
                <w:szCs w:val="24"/>
              </w:rPr>
              <w:id w:val="-1712800574"/>
              <w:placeholder>
                <w:docPart w:val="EA4BF7878A624690B0E00613BD835AE5"/>
              </w:placeholder>
            </w:sdtPr>
            <w:sdtEndPr/>
            <w:sdtContent>
              <w:r w:rsidR="00C5502F" w:rsidRPr="00C6432C">
                <w:rPr>
                  <w:b/>
                  <w:color w:val="000000" w:themeColor="text1"/>
                  <w:spacing w:val="20"/>
                  <w:sz w:val="24"/>
                  <w:szCs w:val="24"/>
                </w:rPr>
                <w:t>Information Technology Major in Web Development</w:t>
              </w:r>
            </w:sdtContent>
          </w:sdt>
        </w:sdtContent>
      </w:sdt>
      <w:r w:rsidRPr="00C6432C">
        <w:rPr>
          <w:rFonts w:ascii="Times New Roman" w:eastAsia="Times New Roman" w:hAnsi="Times New Roman"/>
          <w:color w:val="000000" w:themeColor="text1"/>
          <w:spacing w:val="20"/>
          <w:sz w:val="24"/>
          <w:szCs w:val="24"/>
        </w:rPr>
        <w:t xml:space="preserve">, this research titled, </w:t>
      </w:r>
      <w:sdt>
        <w:sdtPr>
          <w:rPr>
            <w:rFonts w:ascii="Times New Roman" w:eastAsia="Times New Roman" w:hAnsi="Times New Roman"/>
            <w:color w:val="000000" w:themeColor="text1"/>
            <w:spacing w:val="20"/>
            <w:sz w:val="24"/>
            <w:szCs w:val="24"/>
          </w:rPr>
          <w:id w:val="1636213160"/>
          <w:placeholder>
            <w:docPart w:val="B64DCC4113834DD49E8977FFA790FB2C"/>
          </w:placeholder>
        </w:sdtPr>
        <w:sdtEndPr/>
        <w:sdtContent>
          <w:r w:rsidR="00C5502F" w:rsidRPr="00C6432C">
            <w:rPr>
              <w:color w:val="000000" w:themeColor="text1"/>
              <w:spacing w:val="20"/>
              <w:sz w:val="24"/>
              <w:szCs w:val="24"/>
            </w:rPr>
            <w:t>“</w:t>
          </w:r>
          <w:r w:rsidR="00C5502F" w:rsidRPr="00C6432C">
            <w:rPr>
              <w:i/>
              <w:iCs/>
              <w:color w:val="000000" w:themeColor="text1"/>
              <w:spacing w:val="20"/>
              <w:sz w:val="24"/>
              <w:szCs w:val="24"/>
            </w:rPr>
            <w:t xml:space="preserve">Property Control and Management System of </w:t>
          </w:r>
          <w:proofErr w:type="spellStart"/>
          <w:r w:rsidR="00C5502F" w:rsidRPr="00C6432C">
            <w:rPr>
              <w:i/>
              <w:iCs/>
              <w:color w:val="000000" w:themeColor="text1"/>
              <w:spacing w:val="20"/>
              <w:sz w:val="24"/>
              <w:szCs w:val="24"/>
            </w:rPr>
            <w:t>Mamatid</w:t>
          </w:r>
          <w:proofErr w:type="spellEnd"/>
          <w:r w:rsidR="00C5502F" w:rsidRPr="00C6432C">
            <w:rPr>
              <w:i/>
              <w:iCs/>
              <w:color w:val="000000" w:themeColor="text1"/>
              <w:spacing w:val="20"/>
              <w:sz w:val="24"/>
              <w:szCs w:val="24"/>
            </w:rPr>
            <w:t xml:space="preserve"> Senior High School</w:t>
          </w:r>
          <w:r w:rsidR="00C5502F" w:rsidRPr="00C6432C">
            <w:rPr>
              <w:color w:val="000000" w:themeColor="text1"/>
              <w:spacing w:val="20"/>
              <w:sz w:val="24"/>
              <w:szCs w:val="24"/>
            </w:rPr>
            <w:t>”</w:t>
          </w:r>
        </w:sdtContent>
      </w:sdt>
      <w:r w:rsidR="0030527E" w:rsidRPr="00C6432C">
        <w:rPr>
          <w:rFonts w:ascii="Times New Roman" w:eastAsia="Times New Roman" w:hAnsi="Times New Roman"/>
          <w:color w:val="000000" w:themeColor="text1"/>
          <w:spacing w:val="20"/>
          <w:sz w:val="24"/>
          <w:szCs w:val="24"/>
        </w:rPr>
        <w:t xml:space="preserve"> </w:t>
      </w:r>
      <w:r w:rsidRPr="00C6432C">
        <w:rPr>
          <w:rFonts w:ascii="Times New Roman" w:eastAsia="Times New Roman" w:hAnsi="Times New Roman"/>
          <w:color w:val="000000" w:themeColor="text1"/>
          <w:spacing w:val="20"/>
          <w:sz w:val="24"/>
          <w:szCs w:val="24"/>
        </w:rPr>
        <w:t xml:space="preserve">has been prepared and submitted by </w:t>
      </w:r>
      <w:sdt>
        <w:sdtPr>
          <w:rPr>
            <w:rFonts w:ascii="Times New Roman" w:eastAsia="Times New Roman" w:hAnsi="Times New Roman"/>
            <w:color w:val="000000" w:themeColor="text1"/>
            <w:spacing w:val="20"/>
            <w:sz w:val="24"/>
            <w:szCs w:val="24"/>
          </w:rPr>
          <w:id w:val="354624299"/>
          <w:placeholder>
            <w:docPart w:val="3FE3B49F407345D782B043D7BCDAF050"/>
          </w:placeholder>
        </w:sdtPr>
        <w:sdtEndPr/>
        <w:sdtContent>
          <w:proofErr w:type="spellStart"/>
          <w:r w:rsidR="00914EE1" w:rsidRPr="00C6432C">
            <w:rPr>
              <w:rFonts w:ascii="Times New Roman" w:eastAsia="Times New Roman" w:hAnsi="Times New Roman"/>
              <w:color w:val="000000" w:themeColor="text1"/>
              <w:spacing w:val="20"/>
              <w:sz w:val="24"/>
              <w:szCs w:val="24"/>
            </w:rPr>
            <w:t>Gabayan</w:t>
          </w:r>
          <w:proofErr w:type="spellEnd"/>
          <w:r w:rsidR="00914EE1" w:rsidRPr="00C6432C">
            <w:rPr>
              <w:rFonts w:ascii="Times New Roman" w:eastAsia="Times New Roman" w:hAnsi="Times New Roman"/>
              <w:color w:val="000000" w:themeColor="text1"/>
              <w:spacing w:val="20"/>
              <w:sz w:val="24"/>
              <w:szCs w:val="24"/>
            </w:rPr>
            <w:t xml:space="preserve">, </w:t>
          </w:r>
          <w:r w:rsidRPr="00C6432C">
            <w:rPr>
              <w:rFonts w:ascii="Times New Roman" w:eastAsia="Times New Roman" w:hAnsi="Times New Roman"/>
              <w:color w:val="000000" w:themeColor="text1"/>
              <w:spacing w:val="20"/>
              <w:sz w:val="24"/>
              <w:szCs w:val="24"/>
            </w:rPr>
            <w:t>Erick James C</w:t>
          </w:r>
          <w:r w:rsidR="00910E47" w:rsidRPr="00C6432C">
            <w:rPr>
              <w:rFonts w:ascii="Times New Roman" w:eastAsia="Times New Roman" w:hAnsi="Times New Roman"/>
              <w:color w:val="000000" w:themeColor="text1"/>
              <w:spacing w:val="20"/>
              <w:sz w:val="24"/>
              <w:szCs w:val="24"/>
            </w:rPr>
            <w:t>.</w:t>
          </w:r>
        </w:sdtContent>
      </w:sdt>
      <w:r w:rsidRPr="00C6432C">
        <w:rPr>
          <w:rFonts w:ascii="Times New Roman" w:eastAsia="Times New Roman" w:hAnsi="Times New Roman"/>
          <w:color w:val="000000" w:themeColor="text1"/>
          <w:spacing w:val="20"/>
          <w:sz w:val="24"/>
          <w:szCs w:val="24"/>
        </w:rPr>
        <w:t xml:space="preserve">, </w:t>
      </w:r>
      <w:sdt>
        <w:sdtPr>
          <w:rPr>
            <w:rFonts w:ascii="Times New Roman" w:eastAsia="Times New Roman" w:hAnsi="Times New Roman"/>
            <w:color w:val="000000" w:themeColor="text1"/>
            <w:spacing w:val="20"/>
            <w:sz w:val="24"/>
            <w:szCs w:val="24"/>
          </w:rPr>
          <w:id w:val="-356578870"/>
          <w:placeholder>
            <w:docPart w:val="F486F1A59CB34EBFBD09629E0F462481"/>
          </w:placeholder>
        </w:sdtPr>
        <w:sdtEndPr/>
        <w:sdtContent>
          <w:r w:rsidRPr="00C6432C">
            <w:rPr>
              <w:rFonts w:ascii="Times New Roman" w:eastAsia="Times New Roman" w:hAnsi="Times New Roman"/>
              <w:color w:val="000000" w:themeColor="text1"/>
              <w:spacing w:val="20"/>
              <w:sz w:val="24"/>
              <w:szCs w:val="24"/>
            </w:rPr>
            <w:t>Librando, Alex P</w:t>
          </w:r>
          <w:r w:rsidR="00910E47" w:rsidRPr="00C6432C">
            <w:rPr>
              <w:rFonts w:ascii="Times New Roman" w:eastAsia="Times New Roman" w:hAnsi="Times New Roman"/>
              <w:color w:val="000000" w:themeColor="text1"/>
              <w:spacing w:val="20"/>
              <w:sz w:val="24"/>
              <w:szCs w:val="24"/>
            </w:rPr>
            <w:t>.</w:t>
          </w:r>
        </w:sdtContent>
      </w:sdt>
      <w:r w:rsidRPr="00C6432C">
        <w:rPr>
          <w:rFonts w:ascii="Times New Roman" w:eastAsia="Times New Roman" w:hAnsi="Times New Roman"/>
          <w:color w:val="000000" w:themeColor="text1"/>
          <w:spacing w:val="20"/>
          <w:sz w:val="24"/>
          <w:szCs w:val="24"/>
        </w:rPr>
        <w:t xml:space="preserve">, </w:t>
      </w:r>
      <w:sdt>
        <w:sdtPr>
          <w:rPr>
            <w:rFonts w:ascii="Times New Roman" w:eastAsia="Times New Roman" w:hAnsi="Times New Roman"/>
            <w:color w:val="000000" w:themeColor="text1"/>
            <w:spacing w:val="20"/>
            <w:sz w:val="24"/>
            <w:szCs w:val="24"/>
          </w:rPr>
          <w:id w:val="-1668474121"/>
          <w:placeholder>
            <w:docPart w:val="54FAC3C91FEA435AA87242F4BCEE3D2D"/>
          </w:placeholder>
        </w:sdtPr>
        <w:sdtEndPr/>
        <w:sdtContent>
          <w:proofErr w:type="spellStart"/>
          <w:r w:rsidRPr="00C6432C">
            <w:rPr>
              <w:rFonts w:ascii="Times New Roman" w:eastAsia="Times New Roman" w:hAnsi="Times New Roman"/>
              <w:color w:val="000000" w:themeColor="text1"/>
              <w:spacing w:val="20"/>
              <w:sz w:val="24"/>
              <w:szCs w:val="24"/>
            </w:rPr>
            <w:t>Lilis</w:t>
          </w:r>
          <w:proofErr w:type="spellEnd"/>
          <w:r w:rsidRPr="00C6432C">
            <w:rPr>
              <w:rFonts w:ascii="Times New Roman" w:eastAsia="Times New Roman" w:hAnsi="Times New Roman"/>
              <w:color w:val="000000" w:themeColor="text1"/>
              <w:spacing w:val="20"/>
              <w:sz w:val="24"/>
              <w:szCs w:val="24"/>
            </w:rPr>
            <w:t xml:space="preserve"> Melvin B.</w:t>
          </w:r>
        </w:sdtContent>
      </w:sdt>
      <w:r w:rsidRPr="00C6432C">
        <w:rPr>
          <w:rFonts w:ascii="Times New Roman" w:eastAsia="Times New Roman" w:hAnsi="Times New Roman"/>
          <w:color w:val="000000" w:themeColor="text1"/>
          <w:spacing w:val="20"/>
          <w:sz w:val="24"/>
          <w:szCs w:val="24"/>
        </w:rPr>
        <w:t xml:space="preserve"> is hereby recommended for thesis final printing.</w:t>
      </w:r>
    </w:p>
    <w:p w14:paraId="598F0BC5" w14:textId="77777777" w:rsidR="00C6432C" w:rsidRPr="00C6432C" w:rsidRDefault="00C6432C" w:rsidP="00C6432C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pacing w:val="20"/>
          <w:sz w:val="24"/>
          <w:szCs w:val="24"/>
        </w:rPr>
      </w:pPr>
    </w:p>
    <w:p w14:paraId="78A29BD3" w14:textId="0AE5BC05" w:rsidR="002618E3" w:rsidRPr="00C6432C" w:rsidRDefault="003E5E55" w:rsidP="00C6432C">
      <w:pPr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pacing w:val="20"/>
          <w:sz w:val="24"/>
          <w:szCs w:val="24"/>
        </w:rPr>
      </w:pPr>
      <w:sdt>
        <w:sdtPr>
          <w:rPr>
            <w:rFonts w:ascii="Times New Roman" w:eastAsia="Times New Roman" w:hAnsi="Times New Roman"/>
            <w:color w:val="000000" w:themeColor="text1"/>
            <w:spacing w:val="20"/>
            <w:sz w:val="24"/>
            <w:szCs w:val="24"/>
          </w:rPr>
          <w:id w:val="-870537324"/>
          <w:placeholder>
            <w:docPart w:val="FE0F16036ACC48BCAEBAA948FD57EE1F"/>
          </w:placeholder>
        </w:sdtPr>
        <w:sdtEndPr/>
        <w:sdtContent>
          <w:r w:rsidR="002618E3" w:rsidRPr="00C6432C">
            <w:rPr>
              <w:rFonts w:ascii="Times New Roman" w:eastAsia="Times New Roman" w:hAnsi="Times New Roman"/>
              <w:color w:val="000000" w:themeColor="text1"/>
              <w:spacing w:val="20"/>
              <w:sz w:val="24"/>
              <w:szCs w:val="24"/>
            </w:rPr>
            <w:t>Prof. Janus Raymond C. Tan</w:t>
          </w:r>
        </w:sdtContent>
      </w:sdt>
    </w:p>
    <w:p w14:paraId="1140EEE8" w14:textId="19A90439" w:rsidR="002618E3" w:rsidRPr="00C6432C" w:rsidRDefault="002618E3" w:rsidP="00C6432C">
      <w:pPr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pacing w:val="20"/>
          <w:sz w:val="24"/>
          <w:szCs w:val="24"/>
        </w:rPr>
      </w:pPr>
      <w:r w:rsidRPr="00C6432C">
        <w:rPr>
          <w:rFonts w:ascii="Times New Roman" w:eastAsia="Times New Roman" w:hAnsi="Times New Roman"/>
          <w:noProof/>
          <w:color w:val="000000" w:themeColor="text1"/>
          <w:spacing w:val="20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4B3DCE79" wp14:editId="0413ACCB">
                <wp:simplePos x="0" y="0"/>
                <wp:positionH relativeFrom="column">
                  <wp:posOffset>-11430</wp:posOffset>
                </wp:positionH>
                <wp:positionV relativeFrom="paragraph">
                  <wp:posOffset>207010</wp:posOffset>
                </wp:positionV>
                <wp:extent cx="5000625" cy="0"/>
                <wp:effectExtent l="0" t="0" r="9525" b="1905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0062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2312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-.9pt;margin-top:16.3pt;width:393.7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" strokeweight="1.75pt"/>
            </w:pict>
          </mc:Fallback>
        </mc:AlternateContent>
      </w:r>
      <w:r w:rsidRPr="00C6432C">
        <w:rPr>
          <w:rFonts w:ascii="Times New Roman" w:eastAsia="Times New Roman" w:hAnsi="Times New Roman"/>
          <w:color w:val="000000" w:themeColor="text1"/>
          <w:spacing w:val="20"/>
          <w:sz w:val="24"/>
          <w:szCs w:val="24"/>
        </w:rPr>
        <w:t>Research Adviser</w:t>
      </w:r>
    </w:p>
    <w:p w14:paraId="3EAF3952" w14:textId="77777777" w:rsidR="00C6432C" w:rsidRPr="00C6432C" w:rsidRDefault="00C6432C" w:rsidP="00C6432C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pacing w:val="20"/>
          <w:sz w:val="24"/>
          <w:szCs w:val="24"/>
        </w:rPr>
      </w:pPr>
    </w:p>
    <w:p w14:paraId="3E7C436D" w14:textId="0D6A363B" w:rsidR="002618E3" w:rsidRPr="00C6432C" w:rsidRDefault="002618E3" w:rsidP="00C6432C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pacing w:val="20"/>
          <w:sz w:val="24"/>
          <w:szCs w:val="24"/>
        </w:rPr>
      </w:pPr>
      <w:r w:rsidRPr="00C6432C">
        <w:rPr>
          <w:rFonts w:ascii="Times New Roman" w:eastAsia="Times New Roman" w:hAnsi="Times New Roman"/>
          <w:b/>
          <w:color w:val="000000" w:themeColor="text1"/>
          <w:spacing w:val="20"/>
          <w:sz w:val="24"/>
          <w:szCs w:val="24"/>
        </w:rPr>
        <w:t>EDITOR</w:t>
      </w:r>
    </w:p>
    <w:p w14:paraId="5238C59C" w14:textId="53F8B8D3" w:rsidR="002618E3" w:rsidRPr="00C6432C" w:rsidRDefault="002618E3" w:rsidP="00C6432C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pacing w:val="20"/>
          <w:sz w:val="24"/>
          <w:szCs w:val="24"/>
        </w:rPr>
      </w:pPr>
      <w:r w:rsidRPr="00C6432C">
        <w:rPr>
          <w:rFonts w:ascii="Times New Roman" w:eastAsia="Times New Roman" w:hAnsi="Times New Roman"/>
          <w:color w:val="000000" w:themeColor="text1"/>
          <w:spacing w:val="20"/>
          <w:sz w:val="24"/>
          <w:szCs w:val="24"/>
        </w:rPr>
        <w:tab/>
        <w:t xml:space="preserve">Edited and re-examined for final printing and submission for the faculty of College of Computer Studies, Pamantasan ng </w:t>
      </w:r>
      <w:proofErr w:type="spellStart"/>
      <w:r w:rsidRPr="00C6432C">
        <w:rPr>
          <w:rFonts w:ascii="Times New Roman" w:eastAsia="Times New Roman" w:hAnsi="Times New Roman"/>
          <w:color w:val="000000" w:themeColor="text1"/>
          <w:spacing w:val="20"/>
          <w:sz w:val="24"/>
          <w:szCs w:val="24"/>
        </w:rPr>
        <w:t>Cabuyao</w:t>
      </w:r>
      <w:proofErr w:type="spellEnd"/>
      <w:r w:rsidRPr="00C6432C">
        <w:rPr>
          <w:rFonts w:ascii="Times New Roman" w:eastAsia="Times New Roman" w:hAnsi="Times New Roman"/>
          <w:color w:val="000000" w:themeColor="text1"/>
          <w:spacing w:val="20"/>
          <w:sz w:val="24"/>
          <w:szCs w:val="24"/>
        </w:rPr>
        <w:t>.</w:t>
      </w:r>
    </w:p>
    <w:p w14:paraId="07D75DAF" w14:textId="77777777" w:rsidR="00C6432C" w:rsidRPr="00C6432C" w:rsidRDefault="00C6432C" w:rsidP="00C6432C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pacing w:val="2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</w:tblGrid>
      <w:tr w:rsidR="002618E3" w:rsidRPr="00C6432C" w14:paraId="4AA9F51B" w14:textId="77777777" w:rsidTr="008D5C0B">
        <w:sdt>
          <w:sdtPr>
            <w:rPr>
              <w:color w:val="000000" w:themeColor="text1"/>
              <w:spacing w:val="20"/>
              <w:sz w:val="24"/>
              <w:szCs w:val="24"/>
            </w:rPr>
            <w:id w:val="-1376540970"/>
            <w:placeholder>
              <w:docPart w:val="90FB7B55C7704D849D248F1C3FE516B8"/>
            </w:placeholder>
          </w:sdtPr>
          <w:sdtEndPr/>
          <w:sdtContent>
            <w:tc>
              <w:tcPr>
                <w:tcW w:w="9576" w:type="dxa"/>
              </w:tcPr>
              <w:p w14:paraId="6701C9DC" w14:textId="6E17ECDB" w:rsidR="002618E3" w:rsidRPr="00C6432C" w:rsidRDefault="00D038F6" w:rsidP="00C6432C">
                <w:pPr>
                  <w:spacing w:after="0" w:line="240" w:lineRule="auto"/>
                  <w:jc w:val="center"/>
                  <w:rPr>
                    <w:color w:val="000000" w:themeColor="text1"/>
                    <w:spacing w:val="20"/>
                    <w:sz w:val="24"/>
                    <w:szCs w:val="24"/>
                  </w:rPr>
                </w:pPr>
                <w:r>
                  <w:rPr>
                    <w:color w:val="000000" w:themeColor="text1"/>
                    <w:spacing w:val="20"/>
                    <w:sz w:val="24"/>
                    <w:szCs w:val="24"/>
                  </w:rPr>
                  <w:t xml:space="preserve">Prof. </w:t>
                </w:r>
                <w:r w:rsidR="002618E3" w:rsidRPr="00C6432C">
                  <w:rPr>
                    <w:color w:val="000000" w:themeColor="text1"/>
                    <w:spacing w:val="20"/>
                    <w:sz w:val="24"/>
                    <w:szCs w:val="24"/>
                  </w:rPr>
                  <w:t xml:space="preserve">Janine </w:t>
                </w:r>
                <w:proofErr w:type="spellStart"/>
                <w:r w:rsidR="002618E3" w:rsidRPr="00C6432C">
                  <w:rPr>
                    <w:color w:val="000000" w:themeColor="text1"/>
                    <w:spacing w:val="20"/>
                    <w:sz w:val="24"/>
                    <w:szCs w:val="24"/>
                  </w:rPr>
                  <w:t>Manicad-Libosada</w:t>
                </w:r>
                <w:proofErr w:type="spellEnd"/>
                <w:r w:rsidR="002618E3" w:rsidRPr="00C6432C">
                  <w:rPr>
                    <w:color w:val="000000" w:themeColor="text1"/>
                    <w:spacing w:val="20"/>
                    <w:sz w:val="24"/>
                    <w:szCs w:val="24"/>
                  </w:rPr>
                  <w:t xml:space="preserve">, </w:t>
                </w:r>
                <w:proofErr w:type="spellStart"/>
                <w:r w:rsidR="002618E3" w:rsidRPr="00C6432C">
                  <w:rPr>
                    <w:color w:val="000000" w:themeColor="text1"/>
                    <w:spacing w:val="20"/>
                    <w:sz w:val="24"/>
                    <w:szCs w:val="24"/>
                  </w:rPr>
                  <w:t>MAEd</w:t>
                </w:r>
                <w:proofErr w:type="spellEnd"/>
              </w:p>
            </w:tc>
          </w:sdtContent>
        </w:sdt>
      </w:tr>
      <w:tr w:rsidR="002618E3" w:rsidRPr="00C6432C" w14:paraId="589EA8B2" w14:textId="77777777" w:rsidTr="008D5C0B">
        <w:tc>
          <w:tcPr>
            <w:tcW w:w="9576" w:type="dxa"/>
          </w:tcPr>
          <w:p w14:paraId="752CF422" w14:textId="62CB4864" w:rsidR="002618E3" w:rsidRPr="00C6432C" w:rsidRDefault="002618E3" w:rsidP="00C6432C">
            <w:pPr>
              <w:spacing w:after="0" w:line="240" w:lineRule="auto"/>
              <w:jc w:val="center"/>
              <w:rPr>
                <w:color w:val="000000" w:themeColor="text1"/>
                <w:spacing w:val="20"/>
                <w:sz w:val="24"/>
                <w:szCs w:val="24"/>
              </w:rPr>
            </w:pPr>
            <w:r w:rsidRPr="00C6432C">
              <w:rPr>
                <w:b/>
                <w:noProof/>
                <w:color w:val="000000" w:themeColor="text1"/>
                <w:spacing w:val="20"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1D26D1B9" wp14:editId="33B8400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200660</wp:posOffset>
                      </wp:positionV>
                      <wp:extent cx="5048250" cy="0"/>
                      <wp:effectExtent l="0" t="0" r="19050" b="1905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48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4CC99" id="Straight Arrow Connector 3" o:spid="_x0000_s1026" type="#_x0000_t32" style="position:absolute;margin-left:-4.65pt;margin-top:15.8pt;width:397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" strokeweight="1.75pt"/>
                  </w:pict>
                </mc:Fallback>
              </mc:AlternateContent>
            </w:r>
            <w:r w:rsidRPr="00C6432C">
              <w:rPr>
                <w:color w:val="000000" w:themeColor="text1"/>
                <w:spacing w:val="20"/>
                <w:sz w:val="24"/>
                <w:szCs w:val="24"/>
              </w:rPr>
              <w:t>Language Editor</w:t>
            </w:r>
          </w:p>
        </w:tc>
      </w:tr>
    </w:tbl>
    <w:p w14:paraId="48BA928F" w14:textId="77777777" w:rsidR="00C6432C" w:rsidRPr="00C6432C" w:rsidRDefault="00C6432C" w:rsidP="00C6432C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pacing w:val="20"/>
          <w:sz w:val="24"/>
          <w:szCs w:val="24"/>
        </w:rPr>
      </w:pPr>
    </w:p>
    <w:p w14:paraId="40337700" w14:textId="6C31ACAE" w:rsidR="002618E3" w:rsidRPr="00C6432C" w:rsidRDefault="002618E3" w:rsidP="00C6432C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pacing w:val="20"/>
          <w:sz w:val="24"/>
          <w:szCs w:val="24"/>
        </w:rPr>
      </w:pPr>
      <w:r w:rsidRPr="00C6432C">
        <w:rPr>
          <w:rFonts w:ascii="Times New Roman" w:eastAsia="Times New Roman" w:hAnsi="Times New Roman"/>
          <w:b/>
          <w:color w:val="000000" w:themeColor="text1"/>
          <w:spacing w:val="20"/>
          <w:sz w:val="24"/>
          <w:szCs w:val="24"/>
        </w:rPr>
        <w:t>PANEL OF EXAMINERS</w:t>
      </w:r>
    </w:p>
    <w:p w14:paraId="2AA31040" w14:textId="21FD353F" w:rsidR="002618E3" w:rsidRDefault="002618E3" w:rsidP="00C6432C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 w:themeColor="text1"/>
          <w:spacing w:val="20"/>
          <w:sz w:val="24"/>
          <w:szCs w:val="24"/>
        </w:rPr>
      </w:pPr>
      <w:r w:rsidRPr="00C6432C">
        <w:rPr>
          <w:rFonts w:ascii="Times New Roman" w:eastAsia="Times New Roman" w:hAnsi="Times New Roman"/>
          <w:color w:val="000000" w:themeColor="text1"/>
          <w:spacing w:val="20"/>
          <w:sz w:val="24"/>
          <w:szCs w:val="24"/>
        </w:rPr>
        <w:t>Approved by the committee on Oral Examination with the grade of __________</w:t>
      </w:r>
    </w:p>
    <w:p w14:paraId="09F064B1" w14:textId="77777777" w:rsidR="00D038F6" w:rsidRPr="00C6432C" w:rsidRDefault="00D038F6" w:rsidP="00C6432C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 w:themeColor="text1"/>
          <w:spacing w:val="2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4"/>
        <w:gridCol w:w="3994"/>
      </w:tblGrid>
      <w:tr w:rsidR="002618E3" w:rsidRPr="00C6432C" w14:paraId="6314F6BD" w14:textId="77777777" w:rsidTr="008D5C0B">
        <w:sdt>
          <w:sdtPr>
            <w:rPr>
              <w:color w:val="000000" w:themeColor="text1"/>
              <w:spacing w:val="20"/>
              <w:sz w:val="24"/>
              <w:szCs w:val="24"/>
            </w:rPr>
            <w:id w:val="-1332368420"/>
            <w:placeholder>
              <w:docPart w:val="043130E69BD94784BB4CA8EE78A2CB60"/>
            </w:placeholder>
          </w:sdtPr>
          <w:sdtEndPr/>
          <w:sdtContent>
            <w:tc>
              <w:tcPr>
                <w:tcW w:w="4788" w:type="dxa"/>
              </w:tcPr>
              <w:p w14:paraId="4CB338FF" w14:textId="44341E45" w:rsidR="002618E3" w:rsidRPr="00C6432C" w:rsidRDefault="00344C1E" w:rsidP="00C6432C">
                <w:pPr>
                  <w:spacing w:after="0" w:line="240" w:lineRule="auto"/>
                  <w:jc w:val="center"/>
                  <w:rPr>
                    <w:color w:val="000000" w:themeColor="text1"/>
                    <w:spacing w:val="20"/>
                    <w:sz w:val="24"/>
                    <w:szCs w:val="24"/>
                  </w:rPr>
                </w:pPr>
                <w:r>
                  <w:rPr>
                    <w:color w:val="000000" w:themeColor="text1"/>
                    <w:spacing w:val="20"/>
                    <w:sz w:val="24"/>
                    <w:szCs w:val="24"/>
                  </w:rPr>
                  <w:t>Prof</w:t>
                </w:r>
                <w:r w:rsidR="002618E3" w:rsidRPr="00C6432C">
                  <w:rPr>
                    <w:color w:val="000000" w:themeColor="text1"/>
                    <w:spacing w:val="20"/>
                    <w:sz w:val="24"/>
                    <w:szCs w:val="24"/>
                  </w:rPr>
                  <w:t>. Janus Raymond C. Tan</w:t>
                </w:r>
              </w:p>
            </w:tc>
          </w:sdtContent>
        </w:sdt>
        <w:sdt>
          <w:sdtPr>
            <w:rPr>
              <w:color w:val="000000" w:themeColor="text1"/>
              <w:spacing w:val="20"/>
              <w:sz w:val="24"/>
              <w:szCs w:val="24"/>
            </w:rPr>
            <w:id w:val="2068367153"/>
            <w:placeholder>
              <w:docPart w:val="FAD7F77328E64798A396FC94BBBDF1ED"/>
            </w:placeholder>
          </w:sdtPr>
          <w:sdtEndPr/>
          <w:sdtContent>
            <w:tc>
              <w:tcPr>
                <w:tcW w:w="4788" w:type="dxa"/>
              </w:tcPr>
              <w:p w14:paraId="129E6EFF" w14:textId="31F92075" w:rsidR="002618E3" w:rsidRPr="00C6432C" w:rsidRDefault="00344C1E" w:rsidP="00C6432C">
                <w:pPr>
                  <w:spacing w:after="0" w:line="240" w:lineRule="auto"/>
                  <w:jc w:val="center"/>
                  <w:rPr>
                    <w:color w:val="000000" w:themeColor="text1"/>
                    <w:spacing w:val="20"/>
                    <w:sz w:val="24"/>
                    <w:szCs w:val="24"/>
                  </w:rPr>
                </w:pPr>
                <w:r>
                  <w:rPr>
                    <w:color w:val="000000" w:themeColor="text1"/>
                    <w:spacing w:val="20"/>
                    <w:sz w:val="24"/>
                    <w:szCs w:val="24"/>
                  </w:rPr>
                  <w:t>Prof</w:t>
                </w:r>
                <w:r w:rsidR="002618E3" w:rsidRPr="00C6432C">
                  <w:rPr>
                    <w:color w:val="000000" w:themeColor="text1"/>
                    <w:spacing w:val="20"/>
                    <w:sz w:val="24"/>
                    <w:szCs w:val="24"/>
                  </w:rPr>
                  <w:t xml:space="preserve">. Evangelina A. </w:t>
                </w:r>
                <w:proofErr w:type="spellStart"/>
                <w:r w:rsidR="002618E3" w:rsidRPr="00C6432C">
                  <w:rPr>
                    <w:color w:val="000000" w:themeColor="text1"/>
                    <w:spacing w:val="20"/>
                    <w:sz w:val="24"/>
                    <w:szCs w:val="24"/>
                  </w:rPr>
                  <w:t>Magaling</w:t>
                </w:r>
                <w:proofErr w:type="spellEnd"/>
              </w:p>
            </w:tc>
          </w:sdtContent>
        </w:sdt>
      </w:tr>
      <w:tr w:rsidR="002618E3" w:rsidRPr="00C6432C" w14:paraId="0C99E168" w14:textId="77777777" w:rsidTr="008D5C0B">
        <w:trPr>
          <w:trHeight w:val="305"/>
        </w:trPr>
        <w:tc>
          <w:tcPr>
            <w:tcW w:w="4788" w:type="dxa"/>
          </w:tcPr>
          <w:p w14:paraId="364AA327" w14:textId="77777777" w:rsidR="002618E3" w:rsidRPr="00C6432C" w:rsidRDefault="002618E3" w:rsidP="00C6432C">
            <w:pPr>
              <w:spacing w:after="0" w:line="240" w:lineRule="auto"/>
              <w:jc w:val="center"/>
              <w:rPr>
                <w:color w:val="000000" w:themeColor="text1"/>
                <w:spacing w:val="20"/>
                <w:sz w:val="24"/>
                <w:szCs w:val="24"/>
              </w:rPr>
            </w:pPr>
            <w:r w:rsidRPr="00C6432C">
              <w:rPr>
                <w:color w:val="000000" w:themeColor="text1"/>
                <w:spacing w:val="20"/>
                <w:sz w:val="24"/>
                <w:szCs w:val="24"/>
              </w:rPr>
              <w:t>Member</w:t>
            </w:r>
          </w:p>
        </w:tc>
        <w:tc>
          <w:tcPr>
            <w:tcW w:w="4788" w:type="dxa"/>
          </w:tcPr>
          <w:p w14:paraId="6861D79F" w14:textId="77777777" w:rsidR="002618E3" w:rsidRPr="00C6432C" w:rsidRDefault="002618E3" w:rsidP="00C6432C">
            <w:pPr>
              <w:spacing w:after="0" w:line="240" w:lineRule="auto"/>
              <w:jc w:val="center"/>
              <w:rPr>
                <w:color w:val="000000" w:themeColor="text1"/>
                <w:spacing w:val="20"/>
                <w:sz w:val="24"/>
                <w:szCs w:val="24"/>
              </w:rPr>
            </w:pPr>
            <w:r w:rsidRPr="00C6432C">
              <w:rPr>
                <w:color w:val="000000" w:themeColor="text1"/>
                <w:spacing w:val="20"/>
                <w:sz w:val="24"/>
                <w:szCs w:val="24"/>
              </w:rPr>
              <w:t>Member</w:t>
            </w:r>
          </w:p>
        </w:tc>
      </w:tr>
      <w:tr w:rsidR="002618E3" w:rsidRPr="00C6432C" w14:paraId="0C8029BA" w14:textId="77777777" w:rsidTr="008D5C0B">
        <w:trPr>
          <w:trHeight w:val="305"/>
        </w:trPr>
        <w:tc>
          <w:tcPr>
            <w:tcW w:w="4788" w:type="dxa"/>
          </w:tcPr>
          <w:p w14:paraId="066902D0" w14:textId="77777777" w:rsidR="002618E3" w:rsidRPr="00C6432C" w:rsidRDefault="002618E3" w:rsidP="00C6432C">
            <w:pPr>
              <w:spacing w:after="0" w:line="240" w:lineRule="auto"/>
              <w:rPr>
                <w:color w:val="000000" w:themeColor="text1"/>
                <w:spacing w:val="20"/>
                <w:sz w:val="24"/>
                <w:szCs w:val="24"/>
              </w:rPr>
            </w:pPr>
          </w:p>
        </w:tc>
        <w:tc>
          <w:tcPr>
            <w:tcW w:w="4788" w:type="dxa"/>
          </w:tcPr>
          <w:p w14:paraId="059DA99A" w14:textId="77777777" w:rsidR="002618E3" w:rsidRPr="00C6432C" w:rsidRDefault="002618E3" w:rsidP="00C6432C">
            <w:pPr>
              <w:spacing w:after="0" w:line="240" w:lineRule="auto"/>
              <w:rPr>
                <w:color w:val="000000" w:themeColor="text1"/>
                <w:spacing w:val="20"/>
                <w:sz w:val="24"/>
                <w:szCs w:val="24"/>
              </w:rPr>
            </w:pPr>
          </w:p>
        </w:tc>
      </w:tr>
      <w:tr w:rsidR="002618E3" w:rsidRPr="00C6432C" w14:paraId="05F0459C" w14:textId="77777777" w:rsidTr="008D5C0B">
        <w:trPr>
          <w:trHeight w:val="305"/>
        </w:trPr>
        <w:sdt>
          <w:sdtPr>
            <w:rPr>
              <w:b/>
              <w:color w:val="000000" w:themeColor="text1"/>
              <w:spacing w:val="20"/>
              <w:sz w:val="24"/>
              <w:szCs w:val="24"/>
            </w:rPr>
            <w:id w:val="1767032073"/>
            <w:placeholder>
              <w:docPart w:val="F7315484A8EF4F72A51F1743D7437D30"/>
            </w:placeholder>
          </w:sdtPr>
          <w:sdtEndPr/>
          <w:sdtContent>
            <w:tc>
              <w:tcPr>
                <w:tcW w:w="9576" w:type="dxa"/>
                <w:gridSpan w:val="2"/>
              </w:tcPr>
              <w:p w14:paraId="2BCD8190" w14:textId="683EBCEF" w:rsidR="002618E3" w:rsidRPr="00C6432C" w:rsidRDefault="00D038F6" w:rsidP="00C6432C">
                <w:pPr>
                  <w:spacing w:after="0" w:line="240" w:lineRule="auto"/>
                  <w:jc w:val="center"/>
                  <w:rPr>
                    <w:color w:val="000000" w:themeColor="text1"/>
                    <w:spacing w:val="20"/>
                    <w:sz w:val="24"/>
                    <w:szCs w:val="24"/>
                  </w:rPr>
                </w:pPr>
                <w:r>
                  <w:rPr>
                    <w:b/>
                    <w:color w:val="000000" w:themeColor="text1"/>
                    <w:spacing w:val="20"/>
                    <w:sz w:val="24"/>
                    <w:szCs w:val="24"/>
                  </w:rPr>
                  <w:t>Prof</w:t>
                </w:r>
                <w:r w:rsidR="002618E3" w:rsidRPr="00C6432C">
                  <w:rPr>
                    <w:b/>
                    <w:color w:val="000000" w:themeColor="text1"/>
                    <w:spacing w:val="20"/>
                    <w:sz w:val="24"/>
                    <w:szCs w:val="24"/>
                  </w:rPr>
                  <w:t xml:space="preserve">. Virginia D. </w:t>
                </w:r>
                <w:proofErr w:type="spellStart"/>
                <w:r w:rsidR="002618E3" w:rsidRPr="00C6432C">
                  <w:rPr>
                    <w:b/>
                    <w:color w:val="000000" w:themeColor="text1"/>
                    <w:spacing w:val="20"/>
                    <w:sz w:val="24"/>
                    <w:szCs w:val="24"/>
                  </w:rPr>
                  <w:t>Marte</w:t>
                </w:r>
                <w:proofErr w:type="spellEnd"/>
              </w:p>
            </w:tc>
          </w:sdtContent>
        </w:sdt>
      </w:tr>
      <w:tr w:rsidR="002618E3" w:rsidRPr="00C6432C" w14:paraId="5BB9BD96" w14:textId="77777777" w:rsidTr="008D5C0B">
        <w:trPr>
          <w:trHeight w:val="305"/>
        </w:trPr>
        <w:tc>
          <w:tcPr>
            <w:tcW w:w="9576" w:type="dxa"/>
            <w:gridSpan w:val="2"/>
          </w:tcPr>
          <w:p w14:paraId="6DAB3268" w14:textId="01BFCD7C" w:rsidR="002618E3" w:rsidRPr="00C6432C" w:rsidRDefault="002618E3" w:rsidP="00C6432C">
            <w:pPr>
              <w:spacing w:after="0" w:line="240" w:lineRule="auto"/>
              <w:jc w:val="center"/>
              <w:rPr>
                <w:b/>
                <w:color w:val="000000" w:themeColor="text1"/>
                <w:spacing w:val="20"/>
                <w:sz w:val="24"/>
                <w:szCs w:val="24"/>
              </w:rPr>
            </w:pPr>
            <w:r w:rsidRPr="00C6432C">
              <w:rPr>
                <w:noProof/>
                <w:color w:val="000000" w:themeColor="text1"/>
                <w:spacing w:val="20"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754870E8" wp14:editId="363ACD10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201295</wp:posOffset>
                      </wp:positionV>
                      <wp:extent cx="5048250" cy="0"/>
                      <wp:effectExtent l="0" t="0" r="1905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48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1BBC01" id="Straight Arrow Connector 2" o:spid="_x0000_s1026" type="#_x0000_t32" style="position:absolute;margin-left:-.9pt;margin-top:15.85pt;width:397.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" strokeweight="1.75pt"/>
                  </w:pict>
                </mc:Fallback>
              </mc:AlternateContent>
            </w:r>
            <w:r w:rsidRPr="00C6432C">
              <w:rPr>
                <w:color w:val="000000" w:themeColor="text1"/>
                <w:spacing w:val="20"/>
                <w:sz w:val="24"/>
                <w:szCs w:val="24"/>
              </w:rPr>
              <w:t>Chairman</w:t>
            </w:r>
          </w:p>
        </w:tc>
      </w:tr>
    </w:tbl>
    <w:p w14:paraId="55D6A861" w14:textId="77777777" w:rsidR="00C6432C" w:rsidRPr="00C6432C" w:rsidRDefault="00C6432C" w:rsidP="00C6432C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 w:themeColor="text1"/>
          <w:spacing w:val="20"/>
          <w:sz w:val="24"/>
          <w:szCs w:val="24"/>
        </w:rPr>
      </w:pPr>
    </w:p>
    <w:p w14:paraId="503B3F13" w14:textId="7808E1EC" w:rsidR="002618E3" w:rsidRDefault="002618E3" w:rsidP="00C6432C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 w:themeColor="text1"/>
          <w:spacing w:val="20"/>
          <w:sz w:val="24"/>
          <w:szCs w:val="24"/>
        </w:rPr>
      </w:pPr>
      <w:r w:rsidRPr="00C6432C">
        <w:rPr>
          <w:rFonts w:ascii="Times New Roman" w:eastAsia="Times New Roman" w:hAnsi="Times New Roman"/>
          <w:color w:val="000000" w:themeColor="text1"/>
          <w:spacing w:val="20"/>
          <w:sz w:val="24"/>
          <w:szCs w:val="24"/>
        </w:rPr>
        <w:t>Accepted and approved in partial fulfillment of the requirements for the degree of Bachelor of Science in</w:t>
      </w:r>
      <w:r w:rsidR="00C6432C">
        <w:rPr>
          <w:rFonts w:ascii="Times New Roman" w:eastAsia="Times New Roman" w:hAnsi="Times New Roman"/>
          <w:color w:val="000000" w:themeColor="text1"/>
          <w:spacing w:val="20"/>
          <w:sz w:val="24"/>
          <w:szCs w:val="24"/>
        </w:rPr>
        <w:t xml:space="preserve"> </w:t>
      </w:r>
      <w:r w:rsidR="00D038F6">
        <w:rPr>
          <w:rFonts w:ascii="Times New Roman" w:eastAsia="Times New Roman" w:hAnsi="Times New Roman"/>
          <w:color w:val="000000" w:themeColor="text1"/>
          <w:spacing w:val="20"/>
          <w:sz w:val="24"/>
          <w:szCs w:val="24"/>
        </w:rPr>
        <w:t>Information Technology Major in Web Development.</w:t>
      </w:r>
    </w:p>
    <w:p w14:paraId="07D008CF" w14:textId="77777777" w:rsidR="00D038F6" w:rsidRPr="00C6432C" w:rsidRDefault="00D038F6" w:rsidP="00C6432C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 w:themeColor="text1"/>
          <w:spacing w:val="20"/>
          <w:sz w:val="24"/>
          <w:szCs w:val="24"/>
        </w:rPr>
      </w:pPr>
    </w:p>
    <w:p w14:paraId="0BEF9392" w14:textId="634999D1" w:rsidR="002618E3" w:rsidRPr="00C6432C" w:rsidRDefault="002618E3" w:rsidP="00C6432C">
      <w:pPr>
        <w:spacing w:after="0" w:line="240" w:lineRule="auto"/>
        <w:rPr>
          <w:rFonts w:ascii="Times New Roman" w:eastAsia="Times New Roman" w:hAnsi="Times New Roman"/>
          <w:color w:val="000000" w:themeColor="text1"/>
          <w:spacing w:val="20"/>
          <w:sz w:val="24"/>
          <w:szCs w:val="24"/>
        </w:rPr>
      </w:pPr>
      <w:r w:rsidRPr="00C6432C">
        <w:rPr>
          <w:rFonts w:ascii="Times New Roman" w:eastAsia="Times New Roman" w:hAnsi="Times New Roman"/>
          <w:color w:val="000000" w:themeColor="text1"/>
          <w:spacing w:val="20"/>
          <w:sz w:val="24"/>
          <w:szCs w:val="24"/>
        </w:rPr>
        <w:t>Date:</w:t>
      </w:r>
      <w:sdt>
        <w:sdtPr>
          <w:rPr>
            <w:rFonts w:ascii="Times New Roman" w:eastAsia="Times New Roman" w:hAnsi="Times New Roman"/>
            <w:color w:val="000000" w:themeColor="text1"/>
            <w:spacing w:val="20"/>
            <w:sz w:val="24"/>
            <w:szCs w:val="24"/>
          </w:rPr>
          <w:id w:val="217867157"/>
          <w:placeholder>
            <w:docPart w:val="2394056880B14ED4AAA1BB6EB041E1C0"/>
          </w:placeholder>
        </w:sdtPr>
        <w:sdtEndPr/>
        <w:sdtContent>
          <w:r w:rsidR="009A7E00" w:rsidRPr="00C6432C">
            <w:rPr>
              <w:rFonts w:ascii="Times New Roman" w:eastAsia="Times New Roman" w:hAnsi="Times New Roman"/>
              <w:color w:val="000000" w:themeColor="text1"/>
              <w:spacing w:val="20"/>
              <w:sz w:val="24"/>
              <w:szCs w:val="24"/>
            </w:rPr>
            <w:t xml:space="preserve"> </w:t>
          </w:r>
          <w:r w:rsidRPr="00C6432C">
            <w:rPr>
              <w:rFonts w:ascii="Times New Roman" w:eastAsia="Times New Roman" w:hAnsi="Times New Roman"/>
              <w:color w:val="000000" w:themeColor="text1"/>
              <w:spacing w:val="20"/>
              <w:sz w:val="24"/>
              <w:szCs w:val="24"/>
            </w:rPr>
            <w:t>May 20, 2021</w:t>
          </w:r>
        </w:sdtContent>
      </w:sdt>
      <w:r w:rsidRPr="00C6432C">
        <w:rPr>
          <w:rFonts w:ascii="Times New Roman" w:eastAsia="Times New Roman" w:hAnsi="Times New Roman"/>
          <w:color w:val="000000" w:themeColor="text1"/>
          <w:spacing w:val="20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Y="1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5490"/>
      </w:tblGrid>
      <w:tr w:rsidR="002618E3" w:rsidRPr="00C6432C" w14:paraId="6AB4A69D" w14:textId="77777777" w:rsidTr="00600709">
        <w:tc>
          <w:tcPr>
            <w:tcW w:w="2448" w:type="dxa"/>
          </w:tcPr>
          <w:p w14:paraId="00FD0F73" w14:textId="77777777" w:rsidR="002618E3" w:rsidRPr="00C6432C" w:rsidRDefault="002618E3" w:rsidP="00C6432C">
            <w:pPr>
              <w:spacing w:after="0" w:line="240" w:lineRule="auto"/>
              <w:jc w:val="right"/>
              <w:rPr>
                <w:b/>
                <w:color w:val="000000" w:themeColor="text1"/>
                <w:spacing w:val="20"/>
                <w:sz w:val="24"/>
                <w:szCs w:val="24"/>
              </w:rPr>
            </w:pPr>
          </w:p>
        </w:tc>
        <w:tc>
          <w:tcPr>
            <w:tcW w:w="5490" w:type="dxa"/>
          </w:tcPr>
          <w:p w14:paraId="0746663A" w14:textId="7A34BF35" w:rsidR="002618E3" w:rsidRPr="00C6432C" w:rsidRDefault="00B62E47" w:rsidP="00C6432C">
            <w:pPr>
              <w:spacing w:after="0" w:line="240" w:lineRule="auto"/>
              <w:jc w:val="center"/>
              <w:rPr>
                <w:color w:val="000000" w:themeColor="text1"/>
                <w:spacing w:val="20"/>
                <w:sz w:val="24"/>
                <w:szCs w:val="24"/>
              </w:rPr>
            </w:pPr>
            <w:r w:rsidRPr="00C6432C">
              <w:rPr>
                <w:b/>
                <w:color w:val="000000" w:themeColor="text1"/>
                <w:spacing w:val="20"/>
                <w:sz w:val="24"/>
                <w:szCs w:val="24"/>
              </w:rPr>
              <w:t>DR. RAMIRO Z. DELA CRUZ</w:t>
            </w:r>
          </w:p>
          <w:p w14:paraId="32CC826F" w14:textId="142418B5" w:rsidR="002618E3" w:rsidRPr="00C6432C" w:rsidRDefault="002618E3" w:rsidP="00C6432C">
            <w:pPr>
              <w:spacing w:after="0" w:line="240" w:lineRule="auto"/>
              <w:jc w:val="center"/>
              <w:rPr>
                <w:color w:val="000000" w:themeColor="text1"/>
                <w:spacing w:val="20"/>
                <w:sz w:val="24"/>
                <w:szCs w:val="24"/>
              </w:rPr>
            </w:pPr>
            <w:r w:rsidRPr="00C6432C">
              <w:rPr>
                <w:color w:val="000000" w:themeColor="text1"/>
                <w:spacing w:val="20"/>
                <w:sz w:val="24"/>
                <w:szCs w:val="24"/>
              </w:rPr>
              <w:t xml:space="preserve">Dean, College </w:t>
            </w:r>
            <w:r w:rsidR="00C6432C" w:rsidRPr="00C6432C">
              <w:rPr>
                <w:color w:val="000000" w:themeColor="text1"/>
                <w:spacing w:val="20"/>
                <w:sz w:val="24"/>
                <w:szCs w:val="24"/>
              </w:rPr>
              <w:t>of Computing and Engineering</w:t>
            </w:r>
          </w:p>
        </w:tc>
      </w:tr>
    </w:tbl>
    <w:p w14:paraId="2F68C5C4" w14:textId="77777777" w:rsidR="002618E3" w:rsidRPr="00C6432C" w:rsidRDefault="002618E3" w:rsidP="00C6432C">
      <w:pPr>
        <w:spacing w:after="0" w:line="240" w:lineRule="auto"/>
        <w:rPr>
          <w:rFonts w:ascii="Times New Roman" w:eastAsia="Times New Roman" w:hAnsi="Times New Roman"/>
          <w:color w:val="000000" w:themeColor="text1"/>
          <w:spacing w:val="20"/>
          <w:sz w:val="24"/>
          <w:szCs w:val="24"/>
        </w:rPr>
      </w:pPr>
    </w:p>
    <w:p w14:paraId="1EC8EB6C" w14:textId="7B08E4BA" w:rsidR="00403251" w:rsidRPr="00C6432C" w:rsidRDefault="00A63E63" w:rsidP="00C6432C">
      <w:pPr>
        <w:pStyle w:val="NoSpacing"/>
        <w:shd w:val="clear" w:color="auto" w:fill="FFFFFF" w:themeFill="background1"/>
        <w:rPr>
          <w:rFonts w:ascii="Times New Roman" w:hAnsi="Times New Roman"/>
          <w:b/>
          <w:color w:val="000000" w:themeColor="text1"/>
          <w:sz w:val="24"/>
          <w:szCs w:val="24"/>
        </w:rPr>
        <w:sectPr w:rsidR="00403251" w:rsidRPr="00C6432C" w:rsidSect="00847A24">
          <w:headerReference w:type="default" r:id="rId8"/>
          <w:pgSz w:w="12240" w:h="15840" w:code="1"/>
          <w:pgMar w:top="3312" w:right="2070" w:bottom="1440" w:left="2448" w:header="720" w:footer="720" w:gutter="0"/>
          <w:pgNumType w:fmt="lowerRoman" w:start="2" w:chapStyle="1"/>
          <w:cols w:space="720"/>
          <w:docGrid w:linePitch="360"/>
        </w:sectPr>
      </w:pPr>
      <w:r w:rsidRPr="00C6432C">
        <w:rPr>
          <w:rFonts w:ascii="Times New Roman" w:hAnsi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B4F8E54" wp14:editId="7C44211D">
                <wp:simplePos x="0" y="0"/>
                <wp:positionH relativeFrom="column">
                  <wp:posOffset>5284470</wp:posOffset>
                </wp:positionH>
                <wp:positionV relativeFrom="paragraph">
                  <wp:posOffset>-883920</wp:posOffset>
                </wp:positionV>
                <wp:extent cx="876300" cy="307340"/>
                <wp:effectExtent l="0" t="0" r="19050" b="165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07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D63CE" id="Rectangle 26" o:spid="_x0000_s1026" style="position:absolute;margin-left:416.1pt;margin-top:-69.6pt;width:69pt;height:24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" fillcolor="white [3212]" strokecolor="white [3212]" strokeweight="2pt"/>
            </w:pict>
          </mc:Fallback>
        </mc:AlternateContent>
      </w:r>
    </w:p>
    <w:p w14:paraId="6E4C0FB2" w14:textId="6767BFE8" w:rsidR="00410508" w:rsidRPr="00C6432C" w:rsidRDefault="00410508" w:rsidP="00C6432C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410508" w:rsidRPr="00C6432C" w:rsidSect="006A49A4">
      <w:headerReference w:type="even" r:id="rId9"/>
      <w:pgSz w:w="12240" w:h="15840" w:code="1"/>
      <w:pgMar w:top="3312" w:right="2070" w:bottom="1440" w:left="2448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5EE65" w14:textId="77777777" w:rsidR="003E5E55" w:rsidRDefault="003E5E55" w:rsidP="006619CB">
      <w:pPr>
        <w:spacing w:after="0" w:line="240" w:lineRule="auto"/>
      </w:pPr>
      <w:r>
        <w:separator/>
      </w:r>
    </w:p>
  </w:endnote>
  <w:endnote w:type="continuationSeparator" w:id="0">
    <w:p w14:paraId="4B2D22B6" w14:textId="77777777" w:rsidR="003E5E55" w:rsidRDefault="003E5E55" w:rsidP="00661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ld English Text MT">
    <w:altName w:val="Brush Script MT"/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73343" w14:textId="77777777" w:rsidR="003E5E55" w:rsidRDefault="003E5E55" w:rsidP="006619CB">
      <w:pPr>
        <w:spacing w:after="0" w:line="240" w:lineRule="auto"/>
      </w:pPr>
      <w:r>
        <w:separator/>
      </w:r>
    </w:p>
  </w:footnote>
  <w:footnote w:type="continuationSeparator" w:id="0">
    <w:p w14:paraId="0A3C8D0E" w14:textId="77777777" w:rsidR="003E5E55" w:rsidRDefault="003E5E55" w:rsidP="00661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1207186"/>
      <w:docPartObj>
        <w:docPartGallery w:val="Page Numbers (Top of Page)"/>
        <w:docPartUnique/>
      </w:docPartObj>
    </w:sdtPr>
    <w:sdtEndPr/>
    <w:sdtContent>
      <w:p w14:paraId="1019007F" w14:textId="77777777" w:rsidR="008978D1" w:rsidRDefault="008978D1" w:rsidP="003A07B3">
        <w:pPr>
          <w:pStyle w:val="Head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7216" behindDoc="1" locked="0" layoutInCell="1" allowOverlap="1" wp14:anchorId="42AC95E6" wp14:editId="1B1D155A">
                  <wp:simplePos x="0" y="0"/>
                  <wp:positionH relativeFrom="column">
                    <wp:posOffset>-2034540</wp:posOffset>
                  </wp:positionH>
                  <wp:positionV relativeFrom="paragraph">
                    <wp:posOffset>-403860</wp:posOffset>
                  </wp:positionV>
                  <wp:extent cx="8439150" cy="10115550"/>
                  <wp:effectExtent l="0" t="0" r="19050" b="19050"/>
                  <wp:wrapNone/>
                  <wp:docPr id="1" name="Group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8439150" cy="10115550"/>
                            <a:chOff x="-540" y="-29"/>
                            <a:chExt cx="13290" cy="15930"/>
                          </a:xfrm>
                        </wpg:grpSpPr>
                        <wps:wsp>
                          <wps:cNvPr id="4" name="AutoShap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-270" y="2371"/>
                              <a:ext cx="12780" cy="1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-30" y="3150"/>
                              <a:ext cx="12780" cy="1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8" y="2596"/>
                              <a:ext cx="5952" cy="5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53B6DF" w14:textId="558B365A" w:rsidR="008978D1" w:rsidRPr="00AE3851" w:rsidRDefault="008978D1" w:rsidP="003A07B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B050"/>
                                    <w:sz w:val="24"/>
                                    <w:szCs w:val="24"/>
                                  </w:rPr>
                                </w:pPr>
                                <w:r w:rsidRPr="00AE3851">
                                  <w:rPr>
                                    <w:rFonts w:ascii="Arial" w:hAnsi="Arial" w:cs="Arial"/>
                                    <w:b/>
                                    <w:color w:val="00B050"/>
                                    <w:sz w:val="24"/>
                                    <w:szCs w:val="24"/>
                                  </w:rPr>
                                  <w:t>COLLEGE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color w:val="00B050"/>
                                    <w:sz w:val="24"/>
                                    <w:szCs w:val="24"/>
                                  </w:rPr>
                                  <w:t xml:space="preserve"> OF COMPUT</w:t>
                                </w:r>
                                <w:r w:rsidR="00E74138">
                                  <w:rPr>
                                    <w:rFonts w:ascii="Arial" w:hAnsi="Arial" w:cs="Arial"/>
                                    <w:b/>
                                    <w:color w:val="00B050"/>
                                    <w:sz w:val="24"/>
                                    <w:szCs w:val="24"/>
                                  </w:rPr>
                                  <w:t>ING AND ENGINEERING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AutoShape 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50" y="-29"/>
                              <a:ext cx="0" cy="1593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AutoShape 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20" y="-29"/>
                              <a:ext cx="0" cy="1593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-540" y="14430"/>
                              <a:ext cx="12780" cy="1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60" y="1906"/>
                              <a:ext cx="1215" cy="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28B48A" w14:textId="77777777" w:rsidR="008978D1" w:rsidRPr="00B929A3" w:rsidRDefault="008978D1" w:rsidP="008818DC">
                                <w:pPr>
                                  <w:shd w:val="clear" w:color="auto" w:fill="F2F2F2" w:themeFill="background1" w:themeFillShade="F2"/>
                                  <w:rPr>
                                    <w:rFonts w:ascii="Arial" w:hAnsi="Arial" w:cs="Arial"/>
                                    <w:b/>
                                    <w:color w:val="00B050"/>
                                    <w:sz w:val="24"/>
                                    <w:szCs w:val="24"/>
                                  </w:rPr>
                                </w:pPr>
                                <w:r w:rsidRPr="00B929A3">
                                  <w:rPr>
                                    <w:rFonts w:ascii="Arial" w:hAnsi="Arial" w:cs="Arial"/>
                                    <w:b/>
                                    <w:color w:val="00B050"/>
                                    <w:sz w:val="24"/>
                                    <w:szCs w:val="24"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15" y="1261"/>
                              <a:ext cx="6615" cy="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B319A2" w14:textId="77777777" w:rsidR="008978D1" w:rsidRPr="00562BD3" w:rsidRDefault="008978D1" w:rsidP="003A07B3">
                                <w:pPr>
                                  <w:rPr>
                                    <w:rFonts w:ascii="Old English Text MT" w:hAnsi="Old English Text MT"/>
                                    <w:color w:val="00B050"/>
                                    <w:sz w:val="56"/>
                                    <w:szCs w:val="56"/>
                                  </w:rPr>
                                </w:pPr>
                                <w:r w:rsidRPr="00562BD3">
                                  <w:rPr>
                                    <w:rFonts w:ascii="Old English Text MT" w:hAnsi="Old English Text MT"/>
                                    <w:color w:val="00B050"/>
                                    <w:sz w:val="56"/>
                                    <w:szCs w:val="56"/>
                                  </w:rPr>
                                  <w:t xml:space="preserve">Pamantasan ng </w:t>
                                </w:r>
                                <w:proofErr w:type="spellStart"/>
                                <w:r w:rsidRPr="00562BD3">
                                  <w:rPr>
                                    <w:rFonts w:ascii="Old English Text MT" w:hAnsi="Old English Text MT"/>
                                    <w:color w:val="00B050"/>
                                    <w:sz w:val="56"/>
                                    <w:szCs w:val="56"/>
                                  </w:rPr>
                                  <w:t>Cabuyao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Picture 1" descr="pncLogo copy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  <a:lum contrast="10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45" y="1168"/>
                              <a:ext cx="1130" cy="101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2AC95E6" id="Group 11" o:spid="_x0000_s1027" style="position:absolute;margin-left:-160.2pt;margin-top:-31.8pt;width:664.5pt;height:796.5pt;z-index:-251659264" coordorigin="-540,-29" coordsize="13290,15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2" o:spid="_x0000_s1028" type="#_x0000_t32" style="position:absolute;left:-270;top:2371;width:1278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" strokecolor="#00b050" strokeweight="1.5pt"/>
                  <v:shape id="AutoShape 13" o:spid="_x0000_s1029" type="#_x0000_t32" style="position:absolute;left:-30;top:3150;width:1278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" strokecolor="#00b050" strokeweight="1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30" type="#_x0000_t202" style="position:absolute;left:3468;top:2596;width:5952;height: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7A53B6DF" w14:textId="558B365A" w:rsidR="008978D1" w:rsidRPr="00AE3851" w:rsidRDefault="008978D1" w:rsidP="003A07B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B050"/>
                              <w:sz w:val="24"/>
                              <w:szCs w:val="24"/>
                            </w:rPr>
                          </w:pPr>
                          <w:r w:rsidRPr="00AE3851">
                            <w:rPr>
                              <w:rFonts w:ascii="Arial" w:hAnsi="Arial" w:cs="Arial"/>
                              <w:b/>
                              <w:color w:val="00B050"/>
                              <w:sz w:val="24"/>
                              <w:szCs w:val="24"/>
                            </w:rPr>
                            <w:t>COLLEGE</w:t>
                          </w:r>
                          <w:r>
                            <w:rPr>
                              <w:rFonts w:ascii="Arial" w:hAnsi="Arial" w:cs="Arial"/>
                              <w:b/>
                              <w:color w:val="00B050"/>
                              <w:sz w:val="24"/>
                              <w:szCs w:val="24"/>
                            </w:rPr>
                            <w:t xml:space="preserve"> OF COMPUT</w:t>
                          </w:r>
                          <w:r w:rsidR="00E74138">
                            <w:rPr>
                              <w:rFonts w:ascii="Arial" w:hAnsi="Arial" w:cs="Arial"/>
                              <w:b/>
                              <w:color w:val="00B050"/>
                              <w:sz w:val="24"/>
                              <w:szCs w:val="24"/>
                            </w:rPr>
                            <w:t>ING AND ENGINEERING</w:t>
                          </w:r>
                        </w:p>
                      </w:txbxContent>
                    </v:textbox>
                  </v:shape>
                  <v:shape id="AutoShape 15" o:spid="_x0000_s1031" type="#_x0000_t32" style="position:absolute;left:1950;top:-29;width:0;height:159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" strokecolor="#00b050" strokeweight="1.5pt"/>
                  <v:shape id="AutoShape 16" o:spid="_x0000_s1032" type="#_x0000_t32" style="position:absolute;left:10920;top:-29;width:0;height:159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" strokecolor="#00b050" strokeweight="1.5pt"/>
                  <v:shape id="AutoShape 17" o:spid="_x0000_s1033" type="#_x0000_t32" style="position:absolute;left:-540;top:14430;width:1278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" strokecolor="#00b050" strokeweight="1.5pt"/>
                  <v:shape id="Text Box 18" o:spid="_x0000_s1034" type="#_x0000_t202" style="position:absolute;left:11160;top:1906;width:121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<v:textbox>
                      <w:txbxContent>
                        <w:p w14:paraId="7F28B48A" w14:textId="77777777" w:rsidR="008978D1" w:rsidRPr="00B929A3" w:rsidRDefault="008978D1" w:rsidP="008818DC">
                          <w:pPr>
                            <w:shd w:val="clear" w:color="auto" w:fill="F2F2F2" w:themeFill="background1" w:themeFillShade="F2"/>
                            <w:rPr>
                              <w:rFonts w:ascii="Arial" w:hAnsi="Arial" w:cs="Arial"/>
                              <w:b/>
                              <w:color w:val="00B050"/>
                              <w:sz w:val="24"/>
                              <w:szCs w:val="24"/>
                            </w:rPr>
                          </w:pPr>
                          <w:r w:rsidRPr="00B929A3">
                            <w:rPr>
                              <w:rFonts w:ascii="Arial" w:hAnsi="Arial" w:cs="Arial"/>
                              <w:b/>
                              <w:color w:val="00B050"/>
                              <w:sz w:val="24"/>
                              <w:szCs w:val="24"/>
                            </w:rPr>
                            <w:t>PAGE</w:t>
                          </w:r>
                        </w:p>
                      </w:txbxContent>
                    </v:textbox>
                  </v:shape>
                  <v:shape id="Text Box 19" o:spid="_x0000_s1035" type="#_x0000_t202" style="position:absolute;left:3915;top:1261;width:6615;height: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23B319A2" w14:textId="77777777" w:rsidR="008978D1" w:rsidRPr="00562BD3" w:rsidRDefault="008978D1" w:rsidP="003A07B3">
                          <w:pPr>
                            <w:rPr>
                              <w:rFonts w:ascii="Old English Text MT" w:hAnsi="Old English Text MT"/>
                              <w:color w:val="00B050"/>
                              <w:sz w:val="56"/>
                              <w:szCs w:val="56"/>
                            </w:rPr>
                          </w:pPr>
                          <w:r w:rsidRPr="00562BD3">
                            <w:rPr>
                              <w:rFonts w:ascii="Old English Text MT" w:hAnsi="Old English Text MT"/>
                              <w:color w:val="00B050"/>
                              <w:sz w:val="56"/>
                              <w:szCs w:val="56"/>
                            </w:rPr>
                            <w:t xml:space="preserve">Pamantasan ng </w:t>
                          </w:r>
                          <w:proofErr w:type="spellStart"/>
                          <w:r w:rsidRPr="00562BD3">
                            <w:rPr>
                              <w:rFonts w:ascii="Old English Text MT" w:hAnsi="Old English Text MT"/>
                              <w:color w:val="00B050"/>
                              <w:sz w:val="56"/>
                              <w:szCs w:val="56"/>
                            </w:rPr>
                            <w:t>Cabuyao</w:t>
                          </w:r>
                          <w:proofErr w:type="spellEnd"/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36" type="#_x0000_t75" alt="pncLogo copy2.png" style="position:absolute;left:2745;top:1168;width:1130;height:1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">
                    <v:imagedata r:id="rId2" o:title="pncLogo copy2" chromakey="white" gain="72818f"/>
                  </v:shape>
                </v:group>
              </w:pict>
            </mc:Fallback>
          </mc:AlternateContent>
        </w:r>
      </w:p>
      <w:p w14:paraId="2A34CB0D" w14:textId="77777777" w:rsidR="008978D1" w:rsidRDefault="003E5E55">
        <w:pPr>
          <w:pStyle w:val="Header"/>
          <w:ind w:right="-864"/>
          <w:jc w:val="right"/>
        </w:pPr>
      </w:p>
    </w:sdtContent>
  </w:sdt>
  <w:p w14:paraId="465E6D11" w14:textId="77777777" w:rsidR="008978D1" w:rsidRDefault="008978D1">
    <w:pPr>
      <w:pStyle w:val="Header"/>
    </w:pPr>
  </w:p>
  <w:p w14:paraId="2F8AF99F" w14:textId="4BD8EACD" w:rsidR="008978D1" w:rsidRDefault="008978D1">
    <w:pPr>
      <w:pStyle w:val="Header"/>
    </w:pPr>
  </w:p>
  <w:p w14:paraId="01971771" w14:textId="773F20C4" w:rsidR="008978D1" w:rsidRDefault="008978D1" w:rsidP="003A07B3">
    <w:pPr>
      <w:pStyle w:val="Header"/>
      <w:tabs>
        <w:tab w:val="left" w:pos="8859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E1CE3" w14:textId="77777777" w:rsidR="008978D1" w:rsidRDefault="008978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41E2D"/>
    <w:multiLevelType w:val="hybridMultilevel"/>
    <w:tmpl w:val="DB72285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4F1CD5"/>
    <w:multiLevelType w:val="hybridMultilevel"/>
    <w:tmpl w:val="FD8C8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E32BB"/>
    <w:multiLevelType w:val="hybridMultilevel"/>
    <w:tmpl w:val="82E4E3B4"/>
    <w:lvl w:ilvl="0" w:tplc="DB6C7D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1F33F9"/>
    <w:multiLevelType w:val="hybridMultilevel"/>
    <w:tmpl w:val="95788B50"/>
    <w:lvl w:ilvl="0" w:tplc="AD38BA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662051"/>
    <w:multiLevelType w:val="hybridMultilevel"/>
    <w:tmpl w:val="0D6ADD86"/>
    <w:lvl w:ilvl="0" w:tplc="CC7E9A46">
      <w:start w:val="1"/>
      <w:numFmt w:val="lowerLetter"/>
      <w:lvlText w:val="%1."/>
      <w:lvlJc w:val="left"/>
      <w:pPr>
        <w:ind w:left="180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1F46B9A"/>
    <w:multiLevelType w:val="hybridMultilevel"/>
    <w:tmpl w:val="937C8E9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C226B7"/>
    <w:multiLevelType w:val="hybridMultilevel"/>
    <w:tmpl w:val="A5B47882"/>
    <w:lvl w:ilvl="0" w:tplc="8D882B96">
      <w:start w:val="1"/>
      <w:numFmt w:val="lowerLetter"/>
      <w:lvlText w:val="%1."/>
      <w:lvlJc w:val="left"/>
      <w:pPr>
        <w:ind w:left="180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3AC4405"/>
    <w:multiLevelType w:val="hybridMultilevel"/>
    <w:tmpl w:val="7C0AF45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6012BAA"/>
    <w:multiLevelType w:val="hybridMultilevel"/>
    <w:tmpl w:val="AE603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37A9D"/>
    <w:multiLevelType w:val="hybridMultilevel"/>
    <w:tmpl w:val="A1F26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22539"/>
    <w:multiLevelType w:val="hybridMultilevel"/>
    <w:tmpl w:val="8F82DD5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61E5CA7"/>
    <w:multiLevelType w:val="hybridMultilevel"/>
    <w:tmpl w:val="128CF85C"/>
    <w:lvl w:ilvl="0" w:tplc="6270FA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DBA4775"/>
    <w:multiLevelType w:val="hybridMultilevel"/>
    <w:tmpl w:val="24CAAF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7"/>
  </w:num>
  <w:num w:numId="5">
    <w:abstractNumId w:val="10"/>
  </w:num>
  <w:num w:numId="6">
    <w:abstractNumId w:val="9"/>
  </w:num>
  <w:num w:numId="7">
    <w:abstractNumId w:val="8"/>
  </w:num>
  <w:num w:numId="8">
    <w:abstractNumId w:val="3"/>
  </w:num>
  <w:num w:numId="9">
    <w:abstractNumId w:val="1"/>
  </w:num>
  <w:num w:numId="10">
    <w:abstractNumId w:val="4"/>
  </w:num>
  <w:num w:numId="11">
    <w:abstractNumId w:val="6"/>
  </w:num>
  <w:num w:numId="12">
    <w:abstractNumId w:val="11"/>
  </w:num>
  <w:num w:numId="13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6FC2"/>
    <w:rsid w:val="00003B79"/>
    <w:rsid w:val="00004936"/>
    <w:rsid w:val="00004AB6"/>
    <w:rsid w:val="00007032"/>
    <w:rsid w:val="0001445C"/>
    <w:rsid w:val="00014A00"/>
    <w:rsid w:val="00014E4C"/>
    <w:rsid w:val="00017CB6"/>
    <w:rsid w:val="00017E63"/>
    <w:rsid w:val="0002465E"/>
    <w:rsid w:val="00025C29"/>
    <w:rsid w:val="0002689A"/>
    <w:rsid w:val="00032933"/>
    <w:rsid w:val="00033B73"/>
    <w:rsid w:val="00036E01"/>
    <w:rsid w:val="0004043D"/>
    <w:rsid w:val="00042972"/>
    <w:rsid w:val="0004390D"/>
    <w:rsid w:val="00044C70"/>
    <w:rsid w:val="000500DE"/>
    <w:rsid w:val="00050B97"/>
    <w:rsid w:val="00050C82"/>
    <w:rsid w:val="000556E2"/>
    <w:rsid w:val="00055EB2"/>
    <w:rsid w:val="0006388C"/>
    <w:rsid w:val="000661B1"/>
    <w:rsid w:val="00066F39"/>
    <w:rsid w:val="00071377"/>
    <w:rsid w:val="000727F9"/>
    <w:rsid w:val="0007402D"/>
    <w:rsid w:val="00075209"/>
    <w:rsid w:val="00075C89"/>
    <w:rsid w:val="0007775D"/>
    <w:rsid w:val="0007777F"/>
    <w:rsid w:val="000835FD"/>
    <w:rsid w:val="00087B46"/>
    <w:rsid w:val="000938E8"/>
    <w:rsid w:val="00095189"/>
    <w:rsid w:val="00097948"/>
    <w:rsid w:val="000A2B70"/>
    <w:rsid w:val="000A4CDA"/>
    <w:rsid w:val="000A5BC5"/>
    <w:rsid w:val="000B6637"/>
    <w:rsid w:val="000B7906"/>
    <w:rsid w:val="000C279D"/>
    <w:rsid w:val="000D49A4"/>
    <w:rsid w:val="000E1415"/>
    <w:rsid w:val="000E295B"/>
    <w:rsid w:val="000E3759"/>
    <w:rsid w:val="000E3784"/>
    <w:rsid w:val="000E4181"/>
    <w:rsid w:val="000E4722"/>
    <w:rsid w:val="000E694E"/>
    <w:rsid w:val="000F1557"/>
    <w:rsid w:val="000F3333"/>
    <w:rsid w:val="000F42F0"/>
    <w:rsid w:val="000F590D"/>
    <w:rsid w:val="000F667F"/>
    <w:rsid w:val="001019D8"/>
    <w:rsid w:val="00101EE4"/>
    <w:rsid w:val="00103DC0"/>
    <w:rsid w:val="001070D8"/>
    <w:rsid w:val="001106CB"/>
    <w:rsid w:val="001156DD"/>
    <w:rsid w:val="00117025"/>
    <w:rsid w:val="00117136"/>
    <w:rsid w:val="00120C41"/>
    <w:rsid w:val="001231B5"/>
    <w:rsid w:val="001279F5"/>
    <w:rsid w:val="00127FF6"/>
    <w:rsid w:val="00130772"/>
    <w:rsid w:val="0013294C"/>
    <w:rsid w:val="00132F22"/>
    <w:rsid w:val="00133C61"/>
    <w:rsid w:val="00134379"/>
    <w:rsid w:val="0013461D"/>
    <w:rsid w:val="0013498D"/>
    <w:rsid w:val="00136FF8"/>
    <w:rsid w:val="00140175"/>
    <w:rsid w:val="00142308"/>
    <w:rsid w:val="001469FF"/>
    <w:rsid w:val="001512A7"/>
    <w:rsid w:val="001523D4"/>
    <w:rsid w:val="00153F7D"/>
    <w:rsid w:val="00161941"/>
    <w:rsid w:val="00164EA0"/>
    <w:rsid w:val="001678AE"/>
    <w:rsid w:val="001729FF"/>
    <w:rsid w:val="001733F3"/>
    <w:rsid w:val="00174356"/>
    <w:rsid w:val="001802D6"/>
    <w:rsid w:val="00183810"/>
    <w:rsid w:val="00185C56"/>
    <w:rsid w:val="00197D9F"/>
    <w:rsid w:val="001A2702"/>
    <w:rsid w:val="001A3C8A"/>
    <w:rsid w:val="001A4D15"/>
    <w:rsid w:val="001A5959"/>
    <w:rsid w:val="001A7EE9"/>
    <w:rsid w:val="001B03B4"/>
    <w:rsid w:val="001B399E"/>
    <w:rsid w:val="001C1021"/>
    <w:rsid w:val="001C343E"/>
    <w:rsid w:val="001D16E2"/>
    <w:rsid w:val="001D3227"/>
    <w:rsid w:val="001D3642"/>
    <w:rsid w:val="001D60AA"/>
    <w:rsid w:val="001E16DF"/>
    <w:rsid w:val="001E29F0"/>
    <w:rsid w:val="001E2E58"/>
    <w:rsid w:val="001E35FC"/>
    <w:rsid w:val="001F2E21"/>
    <w:rsid w:val="002003F1"/>
    <w:rsid w:val="00202EF8"/>
    <w:rsid w:val="00203C07"/>
    <w:rsid w:val="002075E0"/>
    <w:rsid w:val="00210932"/>
    <w:rsid w:val="00216DCE"/>
    <w:rsid w:val="0021728E"/>
    <w:rsid w:val="00221737"/>
    <w:rsid w:val="0022420D"/>
    <w:rsid w:val="0022538B"/>
    <w:rsid w:val="00226EA7"/>
    <w:rsid w:val="002271EC"/>
    <w:rsid w:val="00230762"/>
    <w:rsid w:val="00230874"/>
    <w:rsid w:val="00230C6C"/>
    <w:rsid w:val="00230DA2"/>
    <w:rsid w:val="00234398"/>
    <w:rsid w:val="00234AD8"/>
    <w:rsid w:val="00235679"/>
    <w:rsid w:val="00250144"/>
    <w:rsid w:val="00252F90"/>
    <w:rsid w:val="00254354"/>
    <w:rsid w:val="002555B6"/>
    <w:rsid w:val="002618E3"/>
    <w:rsid w:val="00270E5B"/>
    <w:rsid w:val="00271049"/>
    <w:rsid w:val="00271F31"/>
    <w:rsid w:val="00287D9E"/>
    <w:rsid w:val="002934E5"/>
    <w:rsid w:val="00294455"/>
    <w:rsid w:val="00295AD2"/>
    <w:rsid w:val="002A4318"/>
    <w:rsid w:val="002A5E77"/>
    <w:rsid w:val="002A6A8E"/>
    <w:rsid w:val="002A798F"/>
    <w:rsid w:val="002B0ACB"/>
    <w:rsid w:val="002C04CA"/>
    <w:rsid w:val="002C2BA2"/>
    <w:rsid w:val="002C7EDB"/>
    <w:rsid w:val="002D0C33"/>
    <w:rsid w:val="002D1040"/>
    <w:rsid w:val="002D11FB"/>
    <w:rsid w:val="002D1B6F"/>
    <w:rsid w:val="002E3226"/>
    <w:rsid w:val="002E53C5"/>
    <w:rsid w:val="002E6F15"/>
    <w:rsid w:val="002F2213"/>
    <w:rsid w:val="002F26AE"/>
    <w:rsid w:val="002F4EE7"/>
    <w:rsid w:val="002F6817"/>
    <w:rsid w:val="002F79B2"/>
    <w:rsid w:val="00300A6C"/>
    <w:rsid w:val="00301C69"/>
    <w:rsid w:val="0030323E"/>
    <w:rsid w:val="00304340"/>
    <w:rsid w:val="0030527E"/>
    <w:rsid w:val="0030770E"/>
    <w:rsid w:val="00320F42"/>
    <w:rsid w:val="00324DAD"/>
    <w:rsid w:val="00333382"/>
    <w:rsid w:val="0033458D"/>
    <w:rsid w:val="0033529C"/>
    <w:rsid w:val="003416F5"/>
    <w:rsid w:val="00343DF8"/>
    <w:rsid w:val="0034468C"/>
    <w:rsid w:val="00344C1E"/>
    <w:rsid w:val="0034535F"/>
    <w:rsid w:val="00350385"/>
    <w:rsid w:val="00355B54"/>
    <w:rsid w:val="00364116"/>
    <w:rsid w:val="0036463B"/>
    <w:rsid w:val="00366027"/>
    <w:rsid w:val="003674CA"/>
    <w:rsid w:val="00374CB6"/>
    <w:rsid w:val="00376A24"/>
    <w:rsid w:val="00377C57"/>
    <w:rsid w:val="00380583"/>
    <w:rsid w:val="00380BC0"/>
    <w:rsid w:val="00381A4B"/>
    <w:rsid w:val="003829AC"/>
    <w:rsid w:val="00382B10"/>
    <w:rsid w:val="00386BD8"/>
    <w:rsid w:val="0039072A"/>
    <w:rsid w:val="003930FE"/>
    <w:rsid w:val="00393B61"/>
    <w:rsid w:val="003A07B3"/>
    <w:rsid w:val="003A5A47"/>
    <w:rsid w:val="003B20C6"/>
    <w:rsid w:val="003B2582"/>
    <w:rsid w:val="003B32FC"/>
    <w:rsid w:val="003B3B3D"/>
    <w:rsid w:val="003C28F7"/>
    <w:rsid w:val="003D35AA"/>
    <w:rsid w:val="003D3BBC"/>
    <w:rsid w:val="003E3A1E"/>
    <w:rsid w:val="003E3BC1"/>
    <w:rsid w:val="003E5E55"/>
    <w:rsid w:val="003F5319"/>
    <w:rsid w:val="003F6C63"/>
    <w:rsid w:val="00403251"/>
    <w:rsid w:val="0040421E"/>
    <w:rsid w:val="00406E00"/>
    <w:rsid w:val="0040743F"/>
    <w:rsid w:val="00410508"/>
    <w:rsid w:val="00414DB7"/>
    <w:rsid w:val="00414F20"/>
    <w:rsid w:val="004210AB"/>
    <w:rsid w:val="00423C1E"/>
    <w:rsid w:val="004313EE"/>
    <w:rsid w:val="00434E3C"/>
    <w:rsid w:val="004442AE"/>
    <w:rsid w:val="00451875"/>
    <w:rsid w:val="0045189C"/>
    <w:rsid w:val="004522A2"/>
    <w:rsid w:val="00457876"/>
    <w:rsid w:val="00461AE7"/>
    <w:rsid w:val="00461DCB"/>
    <w:rsid w:val="00463C46"/>
    <w:rsid w:val="004642D9"/>
    <w:rsid w:val="00466934"/>
    <w:rsid w:val="00467A22"/>
    <w:rsid w:val="0047263B"/>
    <w:rsid w:val="00476F22"/>
    <w:rsid w:val="004803F3"/>
    <w:rsid w:val="00481D63"/>
    <w:rsid w:val="00483666"/>
    <w:rsid w:val="0048587D"/>
    <w:rsid w:val="00485EBA"/>
    <w:rsid w:val="004900A3"/>
    <w:rsid w:val="00496FAA"/>
    <w:rsid w:val="0049720C"/>
    <w:rsid w:val="004A02EC"/>
    <w:rsid w:val="004A427E"/>
    <w:rsid w:val="004A503A"/>
    <w:rsid w:val="004A79AA"/>
    <w:rsid w:val="004B32CC"/>
    <w:rsid w:val="004B4282"/>
    <w:rsid w:val="004B7C28"/>
    <w:rsid w:val="004C1B45"/>
    <w:rsid w:val="004C3333"/>
    <w:rsid w:val="004C5EA4"/>
    <w:rsid w:val="004C7DF9"/>
    <w:rsid w:val="004D3FD9"/>
    <w:rsid w:val="004D53EE"/>
    <w:rsid w:val="004D5B89"/>
    <w:rsid w:val="004E3963"/>
    <w:rsid w:val="004E4C65"/>
    <w:rsid w:val="004F14E1"/>
    <w:rsid w:val="004F2544"/>
    <w:rsid w:val="004F2BBB"/>
    <w:rsid w:val="004F5C70"/>
    <w:rsid w:val="0050270C"/>
    <w:rsid w:val="005028C4"/>
    <w:rsid w:val="0050421B"/>
    <w:rsid w:val="00505EE2"/>
    <w:rsid w:val="00510F84"/>
    <w:rsid w:val="005144F7"/>
    <w:rsid w:val="005177E7"/>
    <w:rsid w:val="00521B50"/>
    <w:rsid w:val="00521DCE"/>
    <w:rsid w:val="00522066"/>
    <w:rsid w:val="0052217B"/>
    <w:rsid w:val="005230D4"/>
    <w:rsid w:val="00524688"/>
    <w:rsid w:val="00524BC9"/>
    <w:rsid w:val="00526848"/>
    <w:rsid w:val="00535021"/>
    <w:rsid w:val="005368E6"/>
    <w:rsid w:val="00536ABA"/>
    <w:rsid w:val="00540B00"/>
    <w:rsid w:val="00543A70"/>
    <w:rsid w:val="00544A07"/>
    <w:rsid w:val="005464A2"/>
    <w:rsid w:val="0055230A"/>
    <w:rsid w:val="00561FD3"/>
    <w:rsid w:val="0057104B"/>
    <w:rsid w:val="00571526"/>
    <w:rsid w:val="00572223"/>
    <w:rsid w:val="00573E24"/>
    <w:rsid w:val="00577F0D"/>
    <w:rsid w:val="00580EA8"/>
    <w:rsid w:val="005818FD"/>
    <w:rsid w:val="0059530D"/>
    <w:rsid w:val="005970CB"/>
    <w:rsid w:val="00597603"/>
    <w:rsid w:val="005A0AB9"/>
    <w:rsid w:val="005A23C9"/>
    <w:rsid w:val="005A7248"/>
    <w:rsid w:val="005B409A"/>
    <w:rsid w:val="005B5C24"/>
    <w:rsid w:val="005B65D3"/>
    <w:rsid w:val="005B6C83"/>
    <w:rsid w:val="005C13B0"/>
    <w:rsid w:val="005C6B3F"/>
    <w:rsid w:val="005D1FA9"/>
    <w:rsid w:val="005D2D4E"/>
    <w:rsid w:val="005D320F"/>
    <w:rsid w:val="005D343C"/>
    <w:rsid w:val="005D49B7"/>
    <w:rsid w:val="005D7131"/>
    <w:rsid w:val="005E0084"/>
    <w:rsid w:val="005E22E2"/>
    <w:rsid w:val="005E39D6"/>
    <w:rsid w:val="005E4AA5"/>
    <w:rsid w:val="005E591D"/>
    <w:rsid w:val="005F2C45"/>
    <w:rsid w:val="005F52C7"/>
    <w:rsid w:val="005F57D1"/>
    <w:rsid w:val="005F6C7C"/>
    <w:rsid w:val="00600709"/>
    <w:rsid w:val="00600869"/>
    <w:rsid w:val="006046BF"/>
    <w:rsid w:val="0060625A"/>
    <w:rsid w:val="00617F55"/>
    <w:rsid w:val="0062192D"/>
    <w:rsid w:val="00622277"/>
    <w:rsid w:val="00624EA8"/>
    <w:rsid w:val="006270C4"/>
    <w:rsid w:val="00630939"/>
    <w:rsid w:val="00632AAE"/>
    <w:rsid w:val="00641B9F"/>
    <w:rsid w:val="00642486"/>
    <w:rsid w:val="00646F87"/>
    <w:rsid w:val="00651C64"/>
    <w:rsid w:val="006559F7"/>
    <w:rsid w:val="0066156C"/>
    <w:rsid w:val="006619CB"/>
    <w:rsid w:val="006744DE"/>
    <w:rsid w:val="00676305"/>
    <w:rsid w:val="00682F2B"/>
    <w:rsid w:val="006835D0"/>
    <w:rsid w:val="00693530"/>
    <w:rsid w:val="0069769F"/>
    <w:rsid w:val="006A09B6"/>
    <w:rsid w:val="006A0A2F"/>
    <w:rsid w:val="006A49A4"/>
    <w:rsid w:val="006B0C48"/>
    <w:rsid w:val="006B4AAC"/>
    <w:rsid w:val="006C0A5F"/>
    <w:rsid w:val="006C400F"/>
    <w:rsid w:val="006C4185"/>
    <w:rsid w:val="006D109F"/>
    <w:rsid w:val="006D2A3B"/>
    <w:rsid w:val="006D2E6E"/>
    <w:rsid w:val="006D5101"/>
    <w:rsid w:val="006E04A5"/>
    <w:rsid w:val="006E1023"/>
    <w:rsid w:val="006E11E0"/>
    <w:rsid w:val="006E76DE"/>
    <w:rsid w:val="006E7AB6"/>
    <w:rsid w:val="006F07D4"/>
    <w:rsid w:val="006F0DEC"/>
    <w:rsid w:val="006F1609"/>
    <w:rsid w:val="006F4C25"/>
    <w:rsid w:val="006F5F97"/>
    <w:rsid w:val="006F6865"/>
    <w:rsid w:val="0070020F"/>
    <w:rsid w:val="00702D47"/>
    <w:rsid w:val="00703CB6"/>
    <w:rsid w:val="00706D9D"/>
    <w:rsid w:val="0070732F"/>
    <w:rsid w:val="00715508"/>
    <w:rsid w:val="00716DEB"/>
    <w:rsid w:val="00720DF3"/>
    <w:rsid w:val="007225A3"/>
    <w:rsid w:val="00724B7D"/>
    <w:rsid w:val="00726255"/>
    <w:rsid w:val="007264CC"/>
    <w:rsid w:val="00726C57"/>
    <w:rsid w:val="00735A10"/>
    <w:rsid w:val="00741423"/>
    <w:rsid w:val="00741F54"/>
    <w:rsid w:val="0074277C"/>
    <w:rsid w:val="007437B4"/>
    <w:rsid w:val="0074417C"/>
    <w:rsid w:val="0074565F"/>
    <w:rsid w:val="00752522"/>
    <w:rsid w:val="00752657"/>
    <w:rsid w:val="00754361"/>
    <w:rsid w:val="0076312A"/>
    <w:rsid w:val="00763D1B"/>
    <w:rsid w:val="0076753E"/>
    <w:rsid w:val="00767C9E"/>
    <w:rsid w:val="00774285"/>
    <w:rsid w:val="007777FF"/>
    <w:rsid w:val="00777F80"/>
    <w:rsid w:val="00780C76"/>
    <w:rsid w:val="00783A19"/>
    <w:rsid w:val="00786C2C"/>
    <w:rsid w:val="007871BC"/>
    <w:rsid w:val="007901CB"/>
    <w:rsid w:val="00790BE5"/>
    <w:rsid w:val="0079321F"/>
    <w:rsid w:val="00795E01"/>
    <w:rsid w:val="007A0D72"/>
    <w:rsid w:val="007A1A75"/>
    <w:rsid w:val="007A1AC9"/>
    <w:rsid w:val="007A2219"/>
    <w:rsid w:val="007A3210"/>
    <w:rsid w:val="007A5818"/>
    <w:rsid w:val="007B2DBB"/>
    <w:rsid w:val="007B30D7"/>
    <w:rsid w:val="007B7023"/>
    <w:rsid w:val="007C3BAC"/>
    <w:rsid w:val="007C6306"/>
    <w:rsid w:val="007C647E"/>
    <w:rsid w:val="007D3F1A"/>
    <w:rsid w:val="007D4261"/>
    <w:rsid w:val="007D719C"/>
    <w:rsid w:val="007D7CAD"/>
    <w:rsid w:val="007F4202"/>
    <w:rsid w:val="007F4C2D"/>
    <w:rsid w:val="007F556E"/>
    <w:rsid w:val="007F7A0F"/>
    <w:rsid w:val="008012EE"/>
    <w:rsid w:val="00801B95"/>
    <w:rsid w:val="00801E20"/>
    <w:rsid w:val="008059B6"/>
    <w:rsid w:val="00807C22"/>
    <w:rsid w:val="00821A31"/>
    <w:rsid w:val="00822E79"/>
    <w:rsid w:val="00824454"/>
    <w:rsid w:val="00825E24"/>
    <w:rsid w:val="008333D8"/>
    <w:rsid w:val="008424B0"/>
    <w:rsid w:val="00846B8F"/>
    <w:rsid w:val="00847A24"/>
    <w:rsid w:val="008537E2"/>
    <w:rsid w:val="00855740"/>
    <w:rsid w:val="00861D25"/>
    <w:rsid w:val="00864C20"/>
    <w:rsid w:val="00865773"/>
    <w:rsid w:val="00865B0C"/>
    <w:rsid w:val="00866704"/>
    <w:rsid w:val="00867667"/>
    <w:rsid w:val="008718C2"/>
    <w:rsid w:val="00873D36"/>
    <w:rsid w:val="00875134"/>
    <w:rsid w:val="0087744D"/>
    <w:rsid w:val="008818DC"/>
    <w:rsid w:val="00882359"/>
    <w:rsid w:val="00882E96"/>
    <w:rsid w:val="00884B61"/>
    <w:rsid w:val="00890D4C"/>
    <w:rsid w:val="00892ED5"/>
    <w:rsid w:val="00893F01"/>
    <w:rsid w:val="008964C3"/>
    <w:rsid w:val="008978D1"/>
    <w:rsid w:val="008A1DC0"/>
    <w:rsid w:val="008A506F"/>
    <w:rsid w:val="008A6DD0"/>
    <w:rsid w:val="008B4E00"/>
    <w:rsid w:val="008C026E"/>
    <w:rsid w:val="008C02D5"/>
    <w:rsid w:val="008C0D42"/>
    <w:rsid w:val="008C0FE8"/>
    <w:rsid w:val="008C6D0C"/>
    <w:rsid w:val="008C77F5"/>
    <w:rsid w:val="008E17A5"/>
    <w:rsid w:val="008F17C6"/>
    <w:rsid w:val="008F4235"/>
    <w:rsid w:val="008F5F8C"/>
    <w:rsid w:val="00900BA2"/>
    <w:rsid w:val="00904D99"/>
    <w:rsid w:val="00907CFB"/>
    <w:rsid w:val="00910E47"/>
    <w:rsid w:val="00914EE1"/>
    <w:rsid w:val="009161F4"/>
    <w:rsid w:val="009177D1"/>
    <w:rsid w:val="00920E4E"/>
    <w:rsid w:val="00926FE5"/>
    <w:rsid w:val="009270E8"/>
    <w:rsid w:val="00930913"/>
    <w:rsid w:val="0093263F"/>
    <w:rsid w:val="0093316D"/>
    <w:rsid w:val="0093335C"/>
    <w:rsid w:val="009347DF"/>
    <w:rsid w:val="00935BA1"/>
    <w:rsid w:val="00936637"/>
    <w:rsid w:val="00942908"/>
    <w:rsid w:val="0094333F"/>
    <w:rsid w:val="00946928"/>
    <w:rsid w:val="0095051B"/>
    <w:rsid w:val="009521C9"/>
    <w:rsid w:val="00953E20"/>
    <w:rsid w:val="00956A34"/>
    <w:rsid w:val="009571DA"/>
    <w:rsid w:val="009629E4"/>
    <w:rsid w:val="00963B7F"/>
    <w:rsid w:val="00966991"/>
    <w:rsid w:val="00970C12"/>
    <w:rsid w:val="00972015"/>
    <w:rsid w:val="00972EDD"/>
    <w:rsid w:val="009730F3"/>
    <w:rsid w:val="00973EFE"/>
    <w:rsid w:val="00974141"/>
    <w:rsid w:val="009766A5"/>
    <w:rsid w:val="00976FDE"/>
    <w:rsid w:val="00977791"/>
    <w:rsid w:val="00980B46"/>
    <w:rsid w:val="009865EF"/>
    <w:rsid w:val="009923E0"/>
    <w:rsid w:val="009A5F8E"/>
    <w:rsid w:val="009A6BB5"/>
    <w:rsid w:val="009A6C30"/>
    <w:rsid w:val="009A7E00"/>
    <w:rsid w:val="009B5521"/>
    <w:rsid w:val="009C4584"/>
    <w:rsid w:val="009D2869"/>
    <w:rsid w:val="009D4ED4"/>
    <w:rsid w:val="009D5F21"/>
    <w:rsid w:val="009D791E"/>
    <w:rsid w:val="009E0329"/>
    <w:rsid w:val="009E0638"/>
    <w:rsid w:val="009E264F"/>
    <w:rsid w:val="009F27DA"/>
    <w:rsid w:val="009F4D1E"/>
    <w:rsid w:val="00A007EB"/>
    <w:rsid w:val="00A0762B"/>
    <w:rsid w:val="00A12933"/>
    <w:rsid w:val="00A16F30"/>
    <w:rsid w:val="00A261AD"/>
    <w:rsid w:val="00A306E2"/>
    <w:rsid w:val="00A37E6A"/>
    <w:rsid w:val="00A403B2"/>
    <w:rsid w:val="00A44092"/>
    <w:rsid w:val="00A44571"/>
    <w:rsid w:val="00A51754"/>
    <w:rsid w:val="00A51B9F"/>
    <w:rsid w:val="00A539EB"/>
    <w:rsid w:val="00A55D48"/>
    <w:rsid w:val="00A579CF"/>
    <w:rsid w:val="00A57EAE"/>
    <w:rsid w:val="00A63E63"/>
    <w:rsid w:val="00A64A7F"/>
    <w:rsid w:val="00A7645D"/>
    <w:rsid w:val="00A7730D"/>
    <w:rsid w:val="00A840C0"/>
    <w:rsid w:val="00A85E8E"/>
    <w:rsid w:val="00A87B81"/>
    <w:rsid w:val="00A90BCA"/>
    <w:rsid w:val="00A90EF8"/>
    <w:rsid w:val="00A92465"/>
    <w:rsid w:val="00AA297E"/>
    <w:rsid w:val="00AA3A94"/>
    <w:rsid w:val="00AA6BE6"/>
    <w:rsid w:val="00AB0355"/>
    <w:rsid w:val="00AB1164"/>
    <w:rsid w:val="00AB7D63"/>
    <w:rsid w:val="00AC49D0"/>
    <w:rsid w:val="00AC4A24"/>
    <w:rsid w:val="00AC5817"/>
    <w:rsid w:val="00AC5C47"/>
    <w:rsid w:val="00AC66F3"/>
    <w:rsid w:val="00AC7BAB"/>
    <w:rsid w:val="00AD1A2A"/>
    <w:rsid w:val="00AD1E35"/>
    <w:rsid w:val="00AD54A8"/>
    <w:rsid w:val="00AD5DD8"/>
    <w:rsid w:val="00AD7786"/>
    <w:rsid w:val="00AD7F28"/>
    <w:rsid w:val="00AE1BD2"/>
    <w:rsid w:val="00AF632B"/>
    <w:rsid w:val="00AF71E5"/>
    <w:rsid w:val="00B1056B"/>
    <w:rsid w:val="00B122C1"/>
    <w:rsid w:val="00B15FFC"/>
    <w:rsid w:val="00B2023A"/>
    <w:rsid w:val="00B20491"/>
    <w:rsid w:val="00B21A44"/>
    <w:rsid w:val="00B22296"/>
    <w:rsid w:val="00B23075"/>
    <w:rsid w:val="00B233B9"/>
    <w:rsid w:val="00B251E8"/>
    <w:rsid w:val="00B36E36"/>
    <w:rsid w:val="00B4292A"/>
    <w:rsid w:val="00B42D1D"/>
    <w:rsid w:val="00B4459D"/>
    <w:rsid w:val="00B45635"/>
    <w:rsid w:val="00B51D71"/>
    <w:rsid w:val="00B53B3F"/>
    <w:rsid w:val="00B54517"/>
    <w:rsid w:val="00B55C41"/>
    <w:rsid w:val="00B60582"/>
    <w:rsid w:val="00B61314"/>
    <w:rsid w:val="00B623C8"/>
    <w:rsid w:val="00B62E47"/>
    <w:rsid w:val="00B63F34"/>
    <w:rsid w:val="00B6476D"/>
    <w:rsid w:val="00B65D1F"/>
    <w:rsid w:val="00B65DBA"/>
    <w:rsid w:val="00B731E9"/>
    <w:rsid w:val="00B732F9"/>
    <w:rsid w:val="00B76664"/>
    <w:rsid w:val="00B766DD"/>
    <w:rsid w:val="00B76DAE"/>
    <w:rsid w:val="00B81C45"/>
    <w:rsid w:val="00B82AE1"/>
    <w:rsid w:val="00B837DA"/>
    <w:rsid w:val="00B840C1"/>
    <w:rsid w:val="00B859DA"/>
    <w:rsid w:val="00B909B8"/>
    <w:rsid w:val="00B978A0"/>
    <w:rsid w:val="00BA4803"/>
    <w:rsid w:val="00BA59C6"/>
    <w:rsid w:val="00BA5DE7"/>
    <w:rsid w:val="00BB2C3C"/>
    <w:rsid w:val="00BB5B60"/>
    <w:rsid w:val="00BC00A3"/>
    <w:rsid w:val="00BC086F"/>
    <w:rsid w:val="00BC2066"/>
    <w:rsid w:val="00BC732E"/>
    <w:rsid w:val="00BD1874"/>
    <w:rsid w:val="00BD2F43"/>
    <w:rsid w:val="00BD32A0"/>
    <w:rsid w:val="00BD3E34"/>
    <w:rsid w:val="00BD5737"/>
    <w:rsid w:val="00BD5E5A"/>
    <w:rsid w:val="00BD6DF5"/>
    <w:rsid w:val="00BD7806"/>
    <w:rsid w:val="00BE4E83"/>
    <w:rsid w:val="00BE5DD8"/>
    <w:rsid w:val="00BE5F8C"/>
    <w:rsid w:val="00BE685D"/>
    <w:rsid w:val="00BF0199"/>
    <w:rsid w:val="00BF6367"/>
    <w:rsid w:val="00BF724D"/>
    <w:rsid w:val="00C00523"/>
    <w:rsid w:val="00C01107"/>
    <w:rsid w:val="00C105F2"/>
    <w:rsid w:val="00C1433C"/>
    <w:rsid w:val="00C20C14"/>
    <w:rsid w:val="00C21E6B"/>
    <w:rsid w:val="00C220D4"/>
    <w:rsid w:val="00C25A34"/>
    <w:rsid w:val="00C27542"/>
    <w:rsid w:val="00C318A8"/>
    <w:rsid w:val="00C341C0"/>
    <w:rsid w:val="00C36E8C"/>
    <w:rsid w:val="00C372D8"/>
    <w:rsid w:val="00C373AB"/>
    <w:rsid w:val="00C43231"/>
    <w:rsid w:val="00C45000"/>
    <w:rsid w:val="00C472FB"/>
    <w:rsid w:val="00C5502F"/>
    <w:rsid w:val="00C550DB"/>
    <w:rsid w:val="00C607A7"/>
    <w:rsid w:val="00C619E8"/>
    <w:rsid w:val="00C62D61"/>
    <w:rsid w:val="00C6432C"/>
    <w:rsid w:val="00C6614F"/>
    <w:rsid w:val="00C676EE"/>
    <w:rsid w:val="00C73B6F"/>
    <w:rsid w:val="00C749D1"/>
    <w:rsid w:val="00C75028"/>
    <w:rsid w:val="00C76E94"/>
    <w:rsid w:val="00C77DB0"/>
    <w:rsid w:val="00C909C2"/>
    <w:rsid w:val="00C91A01"/>
    <w:rsid w:val="00C9264B"/>
    <w:rsid w:val="00CA4006"/>
    <w:rsid w:val="00CB01C3"/>
    <w:rsid w:val="00CB3871"/>
    <w:rsid w:val="00CB58BD"/>
    <w:rsid w:val="00CB6452"/>
    <w:rsid w:val="00CB707F"/>
    <w:rsid w:val="00CC04AA"/>
    <w:rsid w:val="00CC06AF"/>
    <w:rsid w:val="00CC39DF"/>
    <w:rsid w:val="00CC44A3"/>
    <w:rsid w:val="00CC79C9"/>
    <w:rsid w:val="00CD6470"/>
    <w:rsid w:val="00CD6ED5"/>
    <w:rsid w:val="00CE3596"/>
    <w:rsid w:val="00CF20B4"/>
    <w:rsid w:val="00CF2A2B"/>
    <w:rsid w:val="00CF34B2"/>
    <w:rsid w:val="00CF46F3"/>
    <w:rsid w:val="00CF72C1"/>
    <w:rsid w:val="00D010E7"/>
    <w:rsid w:val="00D024B9"/>
    <w:rsid w:val="00D038F6"/>
    <w:rsid w:val="00D03D92"/>
    <w:rsid w:val="00D05D14"/>
    <w:rsid w:val="00D07468"/>
    <w:rsid w:val="00D07591"/>
    <w:rsid w:val="00D10DED"/>
    <w:rsid w:val="00D12605"/>
    <w:rsid w:val="00D14260"/>
    <w:rsid w:val="00D16052"/>
    <w:rsid w:val="00D16C66"/>
    <w:rsid w:val="00D2009B"/>
    <w:rsid w:val="00D22809"/>
    <w:rsid w:val="00D244CE"/>
    <w:rsid w:val="00D258F0"/>
    <w:rsid w:val="00D27225"/>
    <w:rsid w:val="00D30623"/>
    <w:rsid w:val="00D33318"/>
    <w:rsid w:val="00D346AD"/>
    <w:rsid w:val="00D373AA"/>
    <w:rsid w:val="00D4038F"/>
    <w:rsid w:val="00D405A4"/>
    <w:rsid w:val="00D411FC"/>
    <w:rsid w:val="00D43317"/>
    <w:rsid w:val="00D439C4"/>
    <w:rsid w:val="00D43DE6"/>
    <w:rsid w:val="00D44D29"/>
    <w:rsid w:val="00D51121"/>
    <w:rsid w:val="00D51F8C"/>
    <w:rsid w:val="00D52E35"/>
    <w:rsid w:val="00D54489"/>
    <w:rsid w:val="00D5588D"/>
    <w:rsid w:val="00D56FC2"/>
    <w:rsid w:val="00D6231F"/>
    <w:rsid w:val="00D62E98"/>
    <w:rsid w:val="00D651D7"/>
    <w:rsid w:val="00D66042"/>
    <w:rsid w:val="00D70449"/>
    <w:rsid w:val="00D7469C"/>
    <w:rsid w:val="00D74E55"/>
    <w:rsid w:val="00D74F0D"/>
    <w:rsid w:val="00D74F58"/>
    <w:rsid w:val="00D7719A"/>
    <w:rsid w:val="00D824AE"/>
    <w:rsid w:val="00D8548D"/>
    <w:rsid w:val="00D85B4B"/>
    <w:rsid w:val="00D85FF1"/>
    <w:rsid w:val="00D92521"/>
    <w:rsid w:val="00D94320"/>
    <w:rsid w:val="00DA0592"/>
    <w:rsid w:val="00DA089C"/>
    <w:rsid w:val="00DA1C75"/>
    <w:rsid w:val="00DA25F3"/>
    <w:rsid w:val="00DA5B25"/>
    <w:rsid w:val="00DB0BF6"/>
    <w:rsid w:val="00DB1FB3"/>
    <w:rsid w:val="00DB3108"/>
    <w:rsid w:val="00DC19D2"/>
    <w:rsid w:val="00DC221C"/>
    <w:rsid w:val="00DC3761"/>
    <w:rsid w:val="00DC475E"/>
    <w:rsid w:val="00DC7C1A"/>
    <w:rsid w:val="00DD16F9"/>
    <w:rsid w:val="00DD48E6"/>
    <w:rsid w:val="00DD70C3"/>
    <w:rsid w:val="00DE18AA"/>
    <w:rsid w:val="00DE5E8C"/>
    <w:rsid w:val="00E00A8F"/>
    <w:rsid w:val="00E03120"/>
    <w:rsid w:val="00E04162"/>
    <w:rsid w:val="00E072DD"/>
    <w:rsid w:val="00E12CD7"/>
    <w:rsid w:val="00E14EDF"/>
    <w:rsid w:val="00E169A9"/>
    <w:rsid w:val="00E169E9"/>
    <w:rsid w:val="00E17AC4"/>
    <w:rsid w:val="00E228B3"/>
    <w:rsid w:val="00E272EA"/>
    <w:rsid w:val="00E27EEA"/>
    <w:rsid w:val="00E30234"/>
    <w:rsid w:val="00E324BA"/>
    <w:rsid w:val="00E41962"/>
    <w:rsid w:val="00E42C2E"/>
    <w:rsid w:val="00E44E42"/>
    <w:rsid w:val="00E44F77"/>
    <w:rsid w:val="00E51E00"/>
    <w:rsid w:val="00E5695F"/>
    <w:rsid w:val="00E6223A"/>
    <w:rsid w:val="00E63DC7"/>
    <w:rsid w:val="00E647F7"/>
    <w:rsid w:val="00E6677E"/>
    <w:rsid w:val="00E73B64"/>
    <w:rsid w:val="00E74138"/>
    <w:rsid w:val="00E83BA0"/>
    <w:rsid w:val="00E84EC9"/>
    <w:rsid w:val="00E86D6C"/>
    <w:rsid w:val="00E90ACF"/>
    <w:rsid w:val="00E9568B"/>
    <w:rsid w:val="00E97F6C"/>
    <w:rsid w:val="00EA1381"/>
    <w:rsid w:val="00EA1D61"/>
    <w:rsid w:val="00EA6FBE"/>
    <w:rsid w:val="00EB18CC"/>
    <w:rsid w:val="00EB38E3"/>
    <w:rsid w:val="00EB3996"/>
    <w:rsid w:val="00EC3B6D"/>
    <w:rsid w:val="00EC453B"/>
    <w:rsid w:val="00EC4A65"/>
    <w:rsid w:val="00ED2AF5"/>
    <w:rsid w:val="00ED47E1"/>
    <w:rsid w:val="00ED53D0"/>
    <w:rsid w:val="00EE0418"/>
    <w:rsid w:val="00EE1EC7"/>
    <w:rsid w:val="00EF40BE"/>
    <w:rsid w:val="00EF4598"/>
    <w:rsid w:val="00EF4DBD"/>
    <w:rsid w:val="00EF63B8"/>
    <w:rsid w:val="00EF66C3"/>
    <w:rsid w:val="00EF755B"/>
    <w:rsid w:val="00F02287"/>
    <w:rsid w:val="00F05D7F"/>
    <w:rsid w:val="00F061F2"/>
    <w:rsid w:val="00F10057"/>
    <w:rsid w:val="00F14B40"/>
    <w:rsid w:val="00F14EEC"/>
    <w:rsid w:val="00F153CB"/>
    <w:rsid w:val="00F168D1"/>
    <w:rsid w:val="00F16B7D"/>
    <w:rsid w:val="00F1703B"/>
    <w:rsid w:val="00F172F2"/>
    <w:rsid w:val="00F212A9"/>
    <w:rsid w:val="00F21CC2"/>
    <w:rsid w:val="00F2457D"/>
    <w:rsid w:val="00F2674D"/>
    <w:rsid w:val="00F33B55"/>
    <w:rsid w:val="00F3486C"/>
    <w:rsid w:val="00F34E5F"/>
    <w:rsid w:val="00F36C75"/>
    <w:rsid w:val="00F4501B"/>
    <w:rsid w:val="00F45063"/>
    <w:rsid w:val="00F50E67"/>
    <w:rsid w:val="00F52F31"/>
    <w:rsid w:val="00F60D98"/>
    <w:rsid w:val="00F66348"/>
    <w:rsid w:val="00F7332F"/>
    <w:rsid w:val="00F8442C"/>
    <w:rsid w:val="00F85509"/>
    <w:rsid w:val="00F87961"/>
    <w:rsid w:val="00F91E98"/>
    <w:rsid w:val="00F92125"/>
    <w:rsid w:val="00F92B31"/>
    <w:rsid w:val="00F93015"/>
    <w:rsid w:val="00FA3B6B"/>
    <w:rsid w:val="00FA3C53"/>
    <w:rsid w:val="00FB01A0"/>
    <w:rsid w:val="00FB101E"/>
    <w:rsid w:val="00FB2E10"/>
    <w:rsid w:val="00FB4242"/>
    <w:rsid w:val="00FB51CC"/>
    <w:rsid w:val="00FC3B3A"/>
    <w:rsid w:val="00FC3E4F"/>
    <w:rsid w:val="00FC7D35"/>
    <w:rsid w:val="00FD7477"/>
    <w:rsid w:val="00FE2452"/>
    <w:rsid w:val="00FE48AD"/>
    <w:rsid w:val="00FE692F"/>
    <w:rsid w:val="00FE723E"/>
    <w:rsid w:val="00FE7F59"/>
    <w:rsid w:val="00FF5E5A"/>
    <w:rsid w:val="00FF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5E318"/>
  <w15:docId w15:val="{59FD977B-FB3D-4D42-BD1B-8CCD0074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C3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3B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3B9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233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1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19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9C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619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9CB"/>
    <w:rPr>
      <w:sz w:val="22"/>
      <w:szCs w:val="22"/>
    </w:rPr>
  </w:style>
  <w:style w:type="paragraph" w:styleId="NoSpacing">
    <w:name w:val="No Spacing"/>
    <w:uiPriority w:val="1"/>
    <w:qFormat/>
    <w:rsid w:val="000A2B70"/>
    <w:rPr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D56FC2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DefaultParagraphFont"/>
    <w:qFormat/>
    <w:rsid w:val="00D56FC2"/>
  </w:style>
  <w:style w:type="character" w:styleId="Hyperlink">
    <w:name w:val="Hyperlink"/>
    <w:basedOn w:val="DefaultParagraphFont"/>
    <w:uiPriority w:val="99"/>
    <w:unhideWhenUsed/>
    <w:qFormat/>
    <w:rsid w:val="00D56FC2"/>
    <w:rPr>
      <w:color w:val="0000FF"/>
      <w:u w:val="single"/>
    </w:rPr>
  </w:style>
  <w:style w:type="character" w:styleId="Strong">
    <w:name w:val="Strong"/>
    <w:uiPriority w:val="22"/>
    <w:qFormat/>
    <w:rsid w:val="00AC4A24"/>
    <w:rPr>
      <w:b/>
      <w:bCs/>
    </w:rPr>
  </w:style>
  <w:style w:type="paragraph" w:customStyle="1" w:styleId="Default">
    <w:name w:val="Default"/>
    <w:qFormat/>
    <w:rsid w:val="00AC4A2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EndnoteReference">
    <w:name w:val="endnote reference"/>
    <w:uiPriority w:val="99"/>
    <w:unhideWhenUsed/>
    <w:rsid w:val="002D11FB"/>
    <w:rPr>
      <w:vertAlign w:val="superscript"/>
    </w:rPr>
  </w:style>
  <w:style w:type="character" w:customStyle="1" w:styleId="asset-metabar-author">
    <w:name w:val="asset-metabar-author"/>
    <w:rsid w:val="002D11FB"/>
  </w:style>
  <w:style w:type="character" w:customStyle="1" w:styleId="Heading1Char">
    <w:name w:val="Heading 1 Char"/>
    <w:basedOn w:val="DefaultParagraphFont"/>
    <w:link w:val="Heading1"/>
    <w:uiPriority w:val="9"/>
    <w:rsid w:val="00B233B9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ng-binding">
    <w:name w:val="ng-binding"/>
    <w:rsid w:val="0076312A"/>
  </w:style>
  <w:style w:type="paragraph" w:customStyle="1" w:styleId="NoSpacing1">
    <w:name w:val="No Spacing1"/>
    <w:link w:val="NoSpacingChar"/>
    <w:uiPriority w:val="1"/>
    <w:qFormat/>
    <w:rsid w:val="00C36E8C"/>
    <w:rPr>
      <w:sz w:val="22"/>
      <w:szCs w:val="22"/>
    </w:rPr>
  </w:style>
  <w:style w:type="character" w:customStyle="1" w:styleId="NoSpacingChar">
    <w:name w:val="No Spacing Char"/>
    <w:link w:val="NoSpacing1"/>
    <w:uiPriority w:val="1"/>
    <w:qFormat/>
    <w:rsid w:val="00C36E8C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3461D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3461D"/>
    <w:pPr>
      <w:spacing w:after="100"/>
      <w:ind w:left="220"/>
    </w:pPr>
    <w:rPr>
      <w:rFonts w:asciiTheme="minorHAnsi" w:eastAsiaTheme="minorEastAsia" w:hAnsiTheme="minorHAnsi" w:cstheme="minorBid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3461D"/>
    <w:pPr>
      <w:spacing w:after="100"/>
    </w:pPr>
    <w:rPr>
      <w:rFonts w:asciiTheme="minorHAnsi" w:eastAsiaTheme="minorEastAsia" w:hAnsiTheme="minorHAnsi" w:cstheme="minorBidi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3461D"/>
    <w:pPr>
      <w:spacing w:after="100"/>
      <w:ind w:left="440"/>
    </w:pPr>
    <w:rPr>
      <w:rFonts w:asciiTheme="minorHAnsi" w:eastAsiaTheme="minorEastAsia" w:hAnsiTheme="minorHAnsi" w:cstheme="minorBidi"/>
      <w:lang w:eastAsia="ja-JP"/>
    </w:rPr>
  </w:style>
  <w:style w:type="table" w:styleId="TableGrid">
    <w:name w:val="Table Grid"/>
    <w:basedOn w:val="TableNormal"/>
    <w:uiPriority w:val="59"/>
    <w:rsid w:val="00783A19"/>
    <w:rPr>
      <w:rFonts w:ascii="Times New Roman" w:eastAsia="Times New Roman" w:hAnsi="Times New Roman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403251"/>
  </w:style>
  <w:style w:type="character" w:customStyle="1" w:styleId="ListParagraphChar">
    <w:name w:val="List Paragraph Char"/>
    <w:link w:val="ListParagraph"/>
    <w:uiPriority w:val="34"/>
    <w:qFormat/>
    <w:locked/>
    <w:rsid w:val="00B233B9"/>
    <w:rPr>
      <w:rFonts w:asciiTheme="minorHAnsi" w:eastAsiaTheme="minorHAnsi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233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33B9"/>
    <w:rPr>
      <w:rFonts w:ascii="Times New Roman" w:eastAsia="Times New Roman" w:hAnsi="Times New Roman"/>
      <w:b/>
      <w:bCs/>
      <w:sz w:val="27"/>
      <w:szCs w:val="27"/>
      <w:lang w:val="en-PH" w:eastAsia="en-PH"/>
    </w:rPr>
  </w:style>
  <w:style w:type="character" w:styleId="PageNumber">
    <w:name w:val="page number"/>
    <w:basedOn w:val="DefaultParagraphFont"/>
    <w:rsid w:val="00B233B9"/>
    <w:rPr>
      <w:rFonts w:cs="Times New Roman"/>
    </w:rPr>
  </w:style>
  <w:style w:type="paragraph" w:styleId="NormalWeb">
    <w:name w:val="Normal (Web)"/>
    <w:basedOn w:val="Normal"/>
    <w:uiPriority w:val="99"/>
    <w:unhideWhenUsed/>
    <w:rsid w:val="00B233B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PH"/>
    </w:rPr>
  </w:style>
  <w:style w:type="character" w:customStyle="1" w:styleId="ff5">
    <w:name w:val="ff5"/>
    <w:basedOn w:val="DefaultParagraphFont"/>
    <w:rsid w:val="00B233B9"/>
  </w:style>
  <w:style w:type="character" w:customStyle="1" w:styleId="ws42">
    <w:name w:val="ws42"/>
    <w:basedOn w:val="DefaultParagraphFont"/>
    <w:rsid w:val="00B233B9"/>
  </w:style>
  <w:style w:type="character" w:customStyle="1" w:styleId="a">
    <w:name w:val="_"/>
    <w:basedOn w:val="DefaultParagraphFont"/>
    <w:rsid w:val="00B233B9"/>
  </w:style>
  <w:style w:type="paragraph" w:styleId="Bibliography">
    <w:name w:val="Bibliography"/>
    <w:basedOn w:val="Normal"/>
    <w:next w:val="Normal"/>
    <w:uiPriority w:val="37"/>
    <w:unhideWhenUsed/>
    <w:rsid w:val="00B233B9"/>
    <w:pPr>
      <w:spacing w:after="160" w:line="259" w:lineRule="auto"/>
    </w:pPr>
    <w:rPr>
      <w:rFonts w:asciiTheme="minorHAnsi" w:eastAsiaTheme="minorHAnsi" w:hAnsiTheme="minorHAnsi" w:cstheme="minorBidi"/>
    </w:rPr>
  </w:style>
  <w:style w:type="paragraph" w:customStyle="1" w:styleId="TableHeading">
    <w:name w:val="Table Heading"/>
    <w:basedOn w:val="Normal"/>
    <w:qFormat/>
    <w:rsid w:val="00B233B9"/>
    <w:pPr>
      <w:tabs>
        <w:tab w:val="left" w:pos="180"/>
      </w:tabs>
      <w:spacing w:after="0" w:line="360" w:lineRule="auto"/>
      <w:ind w:left="418"/>
      <w:jc w:val="center"/>
    </w:pPr>
    <w:rPr>
      <w:rFonts w:ascii="Times New Roman" w:eastAsia="Times New Roman" w:hAnsi="Times New Roman"/>
      <w:b/>
      <w:spacing w:val="20"/>
      <w:sz w:val="24"/>
      <w:szCs w:val="24"/>
      <w:shd w:val="clear" w:color="auto" w:fill="FFFFFF"/>
    </w:rPr>
  </w:style>
  <w:style w:type="paragraph" w:customStyle="1" w:styleId="FigureHeading">
    <w:name w:val="Figure Heading"/>
    <w:basedOn w:val="Normal"/>
    <w:qFormat/>
    <w:rsid w:val="00B233B9"/>
    <w:pPr>
      <w:tabs>
        <w:tab w:val="left" w:pos="180"/>
      </w:tabs>
      <w:spacing w:after="0" w:line="360" w:lineRule="auto"/>
      <w:ind w:firstLine="420"/>
      <w:jc w:val="center"/>
    </w:pPr>
    <w:rPr>
      <w:rFonts w:ascii="Times New Roman" w:eastAsia="Times New Roman" w:hAnsi="Times New Roman"/>
      <w:b/>
      <w:spacing w:val="20"/>
      <w:sz w:val="24"/>
      <w:szCs w:val="24"/>
    </w:rPr>
  </w:style>
  <w:style w:type="character" w:styleId="PlaceholderText">
    <w:name w:val="Placeholder Text"/>
    <w:basedOn w:val="DefaultParagraphFont"/>
    <w:uiPriority w:val="99"/>
    <w:unhideWhenUsed/>
    <w:rsid w:val="002618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ownloads\thESIS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2C874A8E87406CB27D8FD553195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D1D07-CA16-4A02-9B81-B1B73ECBC714}"/>
      </w:docPartPr>
      <w:docPartBody>
        <w:p w:rsidR="00284536" w:rsidRDefault="00AB3B48" w:rsidP="00AB3B48">
          <w:pPr>
            <w:pStyle w:val="AF2C874A8E87406CB27D8FD5531954B6"/>
          </w:pPr>
          <w:r>
            <w:rPr>
              <w:rStyle w:val="PlaceholderText"/>
            </w:rPr>
            <w:t>Your Degree Program Here</w:t>
          </w:r>
          <w:r w:rsidRPr="00A24CCF">
            <w:rPr>
              <w:rStyle w:val="PlaceholderText"/>
            </w:rPr>
            <w:t>.</w:t>
          </w:r>
        </w:p>
      </w:docPartBody>
    </w:docPart>
    <w:docPart>
      <w:docPartPr>
        <w:name w:val="B64DCC4113834DD49E8977FFA790F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3026C-4B02-4CA7-9899-6A15584ABF17}"/>
      </w:docPartPr>
      <w:docPartBody>
        <w:p w:rsidR="00284536" w:rsidRDefault="00AB3B48" w:rsidP="00AB3B48">
          <w:pPr>
            <w:pStyle w:val="B64DCC4113834DD49E8977FFA790FB2C"/>
          </w:pPr>
          <w:r>
            <w:rPr>
              <w:rStyle w:val="PlaceholderText"/>
            </w:rPr>
            <w:t>Your Approved Title Here</w:t>
          </w:r>
        </w:p>
      </w:docPartBody>
    </w:docPart>
    <w:docPart>
      <w:docPartPr>
        <w:name w:val="3FE3B49F407345D782B043D7BCDAF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22356-8C1C-4013-B0F4-D7D96C9B0431}"/>
      </w:docPartPr>
      <w:docPartBody>
        <w:p w:rsidR="00284536" w:rsidRDefault="00AB3B48" w:rsidP="00AB3B48">
          <w:pPr>
            <w:pStyle w:val="3FE3B49F407345D782B043D7BCDAF050"/>
          </w:pPr>
          <w:r>
            <w:rPr>
              <w:rStyle w:val="PlaceholderText"/>
            </w:rPr>
            <w:t>Name1</w:t>
          </w:r>
        </w:p>
      </w:docPartBody>
    </w:docPart>
    <w:docPart>
      <w:docPartPr>
        <w:name w:val="F486F1A59CB34EBFBD09629E0F462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0FB87-2F8D-4853-BB2F-8E0CE0401038}"/>
      </w:docPartPr>
      <w:docPartBody>
        <w:p w:rsidR="00284536" w:rsidRDefault="00AB3B48" w:rsidP="00AB3B48">
          <w:pPr>
            <w:pStyle w:val="F486F1A59CB34EBFBD09629E0F462481"/>
          </w:pPr>
          <w:r>
            <w:rPr>
              <w:rStyle w:val="PlaceholderText"/>
            </w:rPr>
            <w:t>Name2</w:t>
          </w:r>
        </w:p>
      </w:docPartBody>
    </w:docPart>
    <w:docPart>
      <w:docPartPr>
        <w:name w:val="54FAC3C91FEA435AA87242F4BCEE3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03B85-73C4-4787-AE40-C7A9BA6F6400}"/>
      </w:docPartPr>
      <w:docPartBody>
        <w:p w:rsidR="00284536" w:rsidRDefault="00AB3B48" w:rsidP="00AB3B48">
          <w:pPr>
            <w:pStyle w:val="54FAC3C91FEA435AA87242F4BCEE3D2D"/>
          </w:pPr>
          <w:r>
            <w:rPr>
              <w:rStyle w:val="PlaceholderText"/>
            </w:rPr>
            <w:t>Name3</w:t>
          </w:r>
        </w:p>
      </w:docPartBody>
    </w:docPart>
    <w:docPart>
      <w:docPartPr>
        <w:name w:val="FE0F16036ACC48BCAEBAA948FD57E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E9B1E-193D-44A4-936F-7EE540D71A42}"/>
      </w:docPartPr>
      <w:docPartBody>
        <w:p w:rsidR="00284536" w:rsidRDefault="00AB3B48" w:rsidP="00AB3B48">
          <w:pPr>
            <w:pStyle w:val="FE0F16036ACC48BCAEBAA948FD57EE1F"/>
          </w:pPr>
          <w:r>
            <w:rPr>
              <w:rStyle w:val="PlaceholderText"/>
            </w:rPr>
            <w:t xml:space="preserve">Your Research Adviser Here </w:t>
          </w:r>
        </w:p>
      </w:docPartBody>
    </w:docPart>
    <w:docPart>
      <w:docPartPr>
        <w:name w:val="90FB7B55C7704D849D248F1C3FE51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AB0D9-E246-4D37-B027-DBD572F71755}"/>
      </w:docPartPr>
      <w:docPartBody>
        <w:p w:rsidR="00284536" w:rsidRDefault="00AB3B48" w:rsidP="00AB3B48">
          <w:pPr>
            <w:pStyle w:val="90FB7B55C7704D849D248F1C3FE516B8"/>
          </w:pPr>
          <w:r w:rsidRPr="00A24C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3130E69BD94784BB4CA8EE78A2C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58EE5-D717-4CAF-A089-D974B8E734E2}"/>
      </w:docPartPr>
      <w:docPartBody>
        <w:p w:rsidR="00284536" w:rsidRDefault="00AB3B48" w:rsidP="00AB3B48">
          <w:pPr>
            <w:pStyle w:val="043130E69BD94784BB4CA8EE78A2CB60"/>
          </w:pPr>
          <w:r w:rsidRPr="00A24C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D7F77328E64798A396FC94BBBDF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9F92D-CB6D-44E3-BC10-07A430583F44}"/>
      </w:docPartPr>
      <w:docPartBody>
        <w:p w:rsidR="00284536" w:rsidRDefault="00AB3B48" w:rsidP="00AB3B48">
          <w:pPr>
            <w:pStyle w:val="FAD7F77328E64798A396FC94BBBDF1ED"/>
          </w:pPr>
          <w:r w:rsidRPr="00A24C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315484A8EF4F72A51F1743D7437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5B8D3-E323-4DB1-B8AA-4554ABC2E968}"/>
      </w:docPartPr>
      <w:docPartBody>
        <w:p w:rsidR="00284536" w:rsidRDefault="00AB3B48" w:rsidP="00AB3B48">
          <w:pPr>
            <w:pStyle w:val="F7315484A8EF4F72A51F1743D7437D30"/>
          </w:pPr>
          <w:r w:rsidRPr="00A24C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94056880B14ED4AAA1BB6EB041E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8DF41-C786-4199-BBAF-14DF179DBCD3}"/>
      </w:docPartPr>
      <w:docPartBody>
        <w:p w:rsidR="00284536" w:rsidRDefault="00AB3B48" w:rsidP="00AB3B48">
          <w:pPr>
            <w:pStyle w:val="2394056880B14ED4AAA1BB6EB041E1C0"/>
          </w:pPr>
          <w:r w:rsidRPr="00A24C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4BF7878A624690B0E00613BD835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F26A6-2122-4A90-BC77-A7698B0DDB9F}"/>
      </w:docPartPr>
      <w:docPartBody>
        <w:p w:rsidR="00284536" w:rsidRDefault="00AB3B48" w:rsidP="00AB3B48">
          <w:pPr>
            <w:pStyle w:val="EA4BF7878A624690B0E00613BD835AE5"/>
          </w:pPr>
          <w:r>
            <w:rPr>
              <w:rStyle w:val="PlaceholderText"/>
            </w:rPr>
            <w:t>Your Degree Program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ld English Text MT">
    <w:altName w:val="Brush Script MT"/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3B48"/>
    <w:rsid w:val="0017753D"/>
    <w:rsid w:val="00284536"/>
    <w:rsid w:val="00813A37"/>
    <w:rsid w:val="00AB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AB3B48"/>
  </w:style>
  <w:style w:type="paragraph" w:customStyle="1" w:styleId="AF2C874A8E87406CB27D8FD5531954B6">
    <w:name w:val="AF2C874A8E87406CB27D8FD5531954B6"/>
    <w:rsid w:val="00AB3B48"/>
  </w:style>
  <w:style w:type="paragraph" w:customStyle="1" w:styleId="B64DCC4113834DD49E8977FFA790FB2C">
    <w:name w:val="B64DCC4113834DD49E8977FFA790FB2C"/>
    <w:rsid w:val="00AB3B48"/>
  </w:style>
  <w:style w:type="paragraph" w:customStyle="1" w:styleId="3FE3B49F407345D782B043D7BCDAF050">
    <w:name w:val="3FE3B49F407345D782B043D7BCDAF050"/>
    <w:rsid w:val="00AB3B48"/>
  </w:style>
  <w:style w:type="paragraph" w:customStyle="1" w:styleId="F486F1A59CB34EBFBD09629E0F462481">
    <w:name w:val="F486F1A59CB34EBFBD09629E0F462481"/>
    <w:rsid w:val="00AB3B48"/>
  </w:style>
  <w:style w:type="paragraph" w:customStyle="1" w:styleId="54FAC3C91FEA435AA87242F4BCEE3D2D">
    <w:name w:val="54FAC3C91FEA435AA87242F4BCEE3D2D"/>
    <w:rsid w:val="00AB3B48"/>
  </w:style>
  <w:style w:type="paragraph" w:customStyle="1" w:styleId="FE0F16036ACC48BCAEBAA948FD57EE1F">
    <w:name w:val="FE0F16036ACC48BCAEBAA948FD57EE1F"/>
    <w:rsid w:val="00AB3B48"/>
  </w:style>
  <w:style w:type="paragraph" w:customStyle="1" w:styleId="90FB7B55C7704D849D248F1C3FE516B8">
    <w:name w:val="90FB7B55C7704D849D248F1C3FE516B8"/>
    <w:rsid w:val="00AB3B48"/>
  </w:style>
  <w:style w:type="paragraph" w:customStyle="1" w:styleId="043130E69BD94784BB4CA8EE78A2CB60">
    <w:name w:val="043130E69BD94784BB4CA8EE78A2CB60"/>
    <w:rsid w:val="00AB3B48"/>
  </w:style>
  <w:style w:type="paragraph" w:customStyle="1" w:styleId="FAD7F77328E64798A396FC94BBBDF1ED">
    <w:name w:val="FAD7F77328E64798A396FC94BBBDF1ED"/>
    <w:rsid w:val="00AB3B48"/>
  </w:style>
  <w:style w:type="paragraph" w:customStyle="1" w:styleId="F7315484A8EF4F72A51F1743D7437D30">
    <w:name w:val="F7315484A8EF4F72A51F1743D7437D30"/>
    <w:rsid w:val="00AB3B48"/>
  </w:style>
  <w:style w:type="paragraph" w:customStyle="1" w:styleId="2394056880B14ED4AAA1BB6EB041E1C0">
    <w:name w:val="2394056880B14ED4AAA1BB6EB041E1C0"/>
    <w:rsid w:val="00AB3B48"/>
  </w:style>
  <w:style w:type="paragraph" w:customStyle="1" w:styleId="EA4BF7878A624690B0E00613BD835AE5">
    <w:name w:val="EA4BF7878A624690B0E00613BD835AE5"/>
    <w:rsid w:val="00AB3B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>
  <b:Source>
    <b:Tag>MAR13</b:Tag>
    <b:SourceType>InternetSite</b:SourceType>
    <b:Guid>{7C1A76B6-6A57-4740-A7F7-6343F2D30500}</b:Guid>
    <b:Author>
      <b:Author>
        <b:NameList>
          <b:Person>
            <b:Last>ALCONES</b:Last>
            <b:First>MARK</b:First>
            <b:Middle>LLOYD A.</b:Middle>
          </b:Person>
          <b:Person>
            <b:Last>MISLANG</b:Last>
            <b:First>SHIELA</b:First>
            <b:Middle>NIÑA V.</b:Middle>
          </b:Person>
          <b:Person>
            <b:Last>PITOS</b:Last>
            <b:First>ALGEL</b:First>
          </b:Person>
        </b:NameList>
      </b:Author>
    </b:Author>
    <b:Title>Study Mode Research</b:Title>
    <b:ProductionCompany>https://www.studymode.com/</b:ProductionCompany>
    <b:Year>2013</b:Year>
    <b:Month>February</b:Month>
    <b:Day>11</b:Day>
    <b:YearAccessed>2020</b:YearAccessed>
    <b:MonthAccessed>January</b:MonthAccessed>
    <b:DayAccessed>25</b:DayAccessed>
    <b:URL>https://www.studymode.com/essays/Chapter-1-Library-Management-System-1417759.html?fbclid=IwAR2Cu9XJlktLd80ue4yc4QIh93NQrzEdo7pxEEvqcuHkhi609rOPS9s_SiI</b:URL>
    <b:RefOrder>1</b:RefOrder>
  </b:Source>
  <b:Source>
    <b:Tag>AIM20</b:Tag>
    <b:SourceType>InternetSite</b:SourceType>
    <b:Guid>{184F8DAB-2871-46F6-9575-546F2572F4AB}</b:Guid>
    <b:Title>5 Ways Technology can be Your Property Management Tools</b:Title>
    <b:Year>2020</b:Year>
    <b:Author>
      <b:Author>
        <b:NameList>
          <b:Person>
            <b:Last>MILLER</b:Last>
            <b:First>AIMEE</b:First>
          </b:Person>
        </b:NameList>
      </b:Author>
    </b:Author>
    <b:InternetSiteTitle>https://www.appfolio.com</b:InternetSiteTitle>
    <b:ProductionCompany>Appfolio Property Manager</b:ProductionCompany>
    <b:YearAccessed>2020</b:YearAccessed>
    <b:MonthAccessed>February</b:MonthAccessed>
    <b:DayAccessed>10</b:DayAccessed>
    <b:URL>https://www.appfolio.com/blog/2014/10/5-ways-to-use-technology-to-improve-property-performance/</b:URL>
    <b:RefOrder>2</b:RefOrder>
  </b:Source>
  <b:Source>
    <b:Tag>Bry20</b:Tag>
    <b:SourceType>InternetSite</b:SourceType>
    <b:Guid>{BFC57C56-8FE1-43CB-BBD4-FF4459F3E4B7}</b:Guid>
    <b:Author>
      <b:Author>
        <b:NameList>
          <b:Person>
            <b:Last>Pablo</b:Last>
            <b:First>Brysel</b:First>
          </b:Person>
        </b:NameList>
      </b:Author>
    </b:Author>
    <b:Title>Attendance Monitoring System CHAPTER I THE PROBLEM AND ITS BACKGROUND</b:Title>
    <b:ProductionCompany>https://www.academia.edu/</b:ProductionCompany>
    <b:Year>2020</b:Year>
    <b:YearAccessed>2020</b:YearAccessed>
    <b:MonthAccessed>February</b:MonthAccessed>
    <b:DayAccessed>9</b:DayAccessed>
    <b:URL>https://www.academia.edu/34737457/Attendance_Monitoring_System_CHAPTER_I_THE_PROBLEM_AND_ITS_BACKGROUND</b:URL>
    <b:RefOrder>3</b:RefOrder>
  </b:Source>
  <b:Source>
    <b:Tag>Mar19</b:Tag>
    <b:SourceType>DocumentFromInternetSite</b:SourceType>
    <b:Guid>{73EB1BB3-D4B4-4BC8-8B47-FE4AE27AEAC2}</b:Guid>
    <b:Title>information technology (IT)</b:Title>
    <b:Year>2019</b:Year>
    <b:Author>
      <b:Author>
        <b:NameList>
          <b:Person>
            <b:Last>Rouse</b:Last>
            <b:First>Margaret</b:First>
          </b:Person>
        </b:NameList>
      </b:Author>
    </b:Author>
    <b:Month>February</b:Month>
    <b:YearAccessed>2020</b:YearAccessed>
    <b:MonthAccessed>March</b:MonthAccessed>
    <b:DayAccessed>01</b:DayAccessed>
    <b:URL>https://searchdatacenter.techtarget.com/definition/IT</b:URL>
    <b:RefOrder>4</b:RefOrder>
  </b:Source>
  <b:Source>
    <b:Tag>Den14</b:Tag>
    <b:SourceType>DocumentFromInternetSite</b:SourceType>
    <b:Guid>{BC020A4B-5F8C-4E41-BD10-77176AEC7A1C}</b:Guid>
    <b:Author>
      <b:Author>
        <b:NameList>
          <b:Person>
            <b:Last>Kempner</b:Last>
            <b:First>Dennis</b:First>
          </b:Person>
        </b:NameList>
      </b:Author>
    </b:Author>
    <b:Title>Document Management and Records Management. . .What’s The Difference?</b:Title>
    <b:Year>2014</b:Year>
    <b:Month>april</b:Month>
    <b:Day>28</b:Day>
    <b:YearAccessed>2020</b:YearAccessed>
    <b:MonthAccessed>March</b:MonthAccessed>
    <b:DayAccessed>01</b:DayAccessed>
    <b:URL>https://community.aiim.org/blogs/dennis-kempner/2014/04/28/document-management-and-records-management.-.-.whats-the-difference</b:URL>
    <b:RefOrder>5</b:RefOrder>
  </b:Source>
  <b:Source>
    <b:Tag>Bas15</b:Tag>
    <b:SourceType>InternetSite</b:SourceType>
    <b:Guid>{9FBD999D-44AE-492A-845A-23A409B9A192}</b:Guid>
    <b:Author>
      <b:Author>
        <b:NameList>
          <b:Person>
            <b:Last>Swaen</b:Last>
            <b:First>Bas</b:First>
          </b:Person>
        </b:NameList>
      </b:Author>
    </b:Author>
    <b:Title>Conceptual Framework</b:Title>
    <b:ProductionCompany>Scribbr</b:ProductionCompany>
    <b:Year>2015</b:Year>
    <b:Month>December</b:Month>
    <b:Day>7</b:Day>
    <b:YearAccessed>2020</b:YearAccessed>
    <b:MonthAccessed>February</b:MonthAccessed>
    <b:DayAccessed>2</b:DayAccessed>
    <b:URL>https://www.scribbr.com/dissertation/conceptual-framework/</b:URL>
    <b:RefOrder>6</b:RefOrder>
  </b:Source>
  <b:Source>
    <b:Tag>Dav18</b:Tag>
    <b:SourceType>InternetSite</b:SourceType>
    <b:Guid>{A1C0DE62-B904-416C-B0DB-9786AF3B365D}</b:Guid>
    <b:Title>Rebus Community</b:Title>
    <b:Year>2018</b:Year>
    <b:Author>
      <b:Author>
        <b:NameList>
          <b:Person>
            <b:Last>Braunschweig</b:Last>
            <b:First>Dave</b:First>
          </b:Person>
        </b:NameList>
      </b:Author>
    </b:Author>
    <b:InternetSiteTitle>https://press.rebus.community/</b:InternetSiteTitle>
    <b:YearAccessed>2020</b:YearAccessed>
    <b:MonthAccessed>January</b:MonthAccessed>
    <b:DayAccessed>26</b:DayAccessed>
    <b:URL>https://press.rebus.community/programmingfundamentals/chapter/input-process-output-model/</b:URL>
    <b:RefOrder>7</b:RefOrder>
  </b:Source>
  <b:Source>
    <b:Tag>Jav18</b:Tag>
    <b:SourceType>InternetSite</b:SourceType>
    <b:Guid>{A061D0EC-0E4B-4873-BAD7-69CB714F8583}</b:Guid>
    <b:Title>ITERATIVE DEVELOPMENT AND UNIFIED PROCESS</b:Title>
    <b:Year>2018</b:Year>
    <b:Author>
      <b:Author>
        <b:NameList>
          <b:Person>
            <b:Last>Jee</b:Last>
            <b:First>Java</b:First>
          </b:Person>
        </b:NameList>
      </b:Author>
    </b:Author>
    <b:InternetSiteTitle>https://javajee.com/</b:InternetSiteTitle>
    <b:YearAccessed>2020</b:YearAccessed>
    <b:MonthAccessed>January</b:MonthAccessed>
    <b:DayAccessed>25</b:DayAccessed>
    <b:URL>https://javajee.com/iterative-development-and-unified-process</b:URL>
    <b:RefOrder>8</b:RefOrder>
  </b:Source>
  <b:Source>
    <b:Tag>Sco18</b:Tag>
    <b:SourceType>InternetSite</b:SourceType>
    <b:Guid>{A20A5850-54CD-4FC6-95F2-B8C336D13A8D}</b:Guid>
    <b:Author>
      <b:Author>
        <b:NameList>
          <b:Person>
            <b:Last>Ambler</b:Last>
            <b:First>Scott</b:First>
            <b:Middle>W.</b:Middle>
          </b:Person>
        </b:NameList>
      </b:Author>
    </b:Author>
    <b:Title>Ambysoft The Unified Process Inception Phase</b:Title>
    <b:InternetSiteTitle>www.ambysoft.com</b:InternetSiteTitle>
    <b:Year>2018</b:Year>
    <b:YearAccessed>2020</b:YearAccessed>
    <b:MonthAccessed>January</b:MonthAccessed>
    <b:DayAccessed>26</b:DayAccessed>
    <b:URL>http://www.ambysoft.com/books/inceptionPhase.html</b:URL>
    <b:RefOrder>9</b:RefOrder>
  </b:Source>
  <b:Source>
    <b:Tag>Sco181</b:Tag>
    <b:SourceType>InternetSite</b:SourceType>
    <b:Guid>{BFDCE156-388C-4E15-AF88-6007BBB3E140}</b:Guid>
    <b:Author>
      <b:Author>
        <b:NameList>
          <b:Person>
            <b:Last>Ambler</b:Last>
            <b:First>Scott</b:First>
            <b:Middle>W.</b:Middle>
          </b:Person>
        </b:NameList>
      </b:Author>
    </b:Author>
    <b:Title>Ambysoft The Unified Process Elaboration Phase</b:Title>
    <b:InternetSiteTitle>www.ambysoft.com</b:InternetSiteTitle>
    <b:Year>2018</b:Year>
    <b:YearAccessed>2020</b:YearAccessed>
    <b:MonthAccessed>January</b:MonthAccessed>
    <b:DayAccessed>26</b:DayAccessed>
    <b:URL>http://www.ambysoft.com/books/elaborationPhase.html</b:URL>
    <b:RefOrder>10</b:RefOrder>
  </b:Source>
  <b:Source>
    <b:Tag>Sco182</b:Tag>
    <b:SourceType>InternetSite</b:SourceType>
    <b:Guid>{59A8634C-5131-436E-B197-C0C858AD002F}</b:Guid>
    <b:Author>
      <b:Author>
        <b:NameList>
          <b:Person>
            <b:Last>Ambler</b:Last>
            <b:First>Scott</b:First>
            <b:Middle>W.</b:Middle>
          </b:Person>
        </b:NameList>
      </b:Author>
    </b:Author>
    <b:Title>Ambysoft The Unified Process Construction Phase</b:Title>
    <b:InternetSiteTitle>www.ambysoft.com</b:InternetSiteTitle>
    <b:Year>2018</b:Year>
    <b:YearAccessed>2020</b:YearAccessed>
    <b:MonthAccessed>January</b:MonthAccessed>
    <b:DayAccessed>26</b:DayAccessed>
    <b:URL>http://www.ambysoft.com/books/constructionPhase.html</b:URL>
    <b:RefOrder>11</b:RefOrder>
  </b:Source>
  <b:Source>
    <b:Tag>Sco183</b:Tag>
    <b:SourceType>InternetSite</b:SourceType>
    <b:Guid>{28D76E41-5A8F-43B3-AD67-33DCCAB82495}</b:Guid>
    <b:Author>
      <b:Author>
        <b:NameList>
          <b:Person>
            <b:Last>Ambler</b:Last>
            <b:First>Scott</b:First>
            <b:Middle>W.</b:Middle>
          </b:Person>
        </b:NameList>
      </b:Author>
    </b:Author>
    <b:Title>Ambysoft The Unified Process Transition Phases</b:Title>
    <b:InternetSiteTitle>www.ambysoft.com</b:InternetSiteTitle>
    <b:Year>2018</b:Year>
    <b:YearAccessed>2020</b:YearAccessed>
    <b:MonthAccessed>January</b:MonthAccessed>
    <b:DayAccessed>26</b:DayAccessed>
    <b:URL>http://www.ambysoft.com/books/transitionProductionPhase.html</b:URL>
    <b:RefOrder>12</b:RefOrder>
  </b:Source>
  <b:Source>
    <b:Tag>LEA16</b:Tag>
    <b:SourceType>InternetSite</b:SourceType>
    <b:Guid>{272BAA28-E551-440F-935B-5ABE068223AE}</b:Guid>
    <b:Author>
      <b:Author>
        <b:NameList>
          <b:Person>
            <b:Last>SAMPANG</b:Last>
            <b:First>LEANDRO</b:First>
          </b:Person>
        </b:NameList>
      </b:Author>
    </b:Author>
    <b:Title>Chapter II Inventory Management System</b:Title>
    <b:ProductionCompany>https://www.scribd.com/</b:ProductionCompany>
    <b:Year>2016</b:Year>
    <b:Month>January</b:Month>
    <b:Day>17</b:Day>
    <b:YearAccessed>2020</b:YearAccessed>
    <b:MonthAccessed>February</b:MonthAccessed>
    <b:DayAccessed>9</b:DayAccessed>
    <b:URL>https://www.scribd.com/doc/295766768/Chapter-II-inventory-management-system</b:URL>
    <b:RefOrder>13</b:RefOrder>
  </b:Source>
  <b:Source>
    <b:Tag>Geo19</b:Tag>
    <b:SourceType>Book</b:SourceType>
    <b:Guid>{0F7F5077-6C8B-41D0-8FD2-3F998393123C}</b:Guid>
    <b:Title>The Inventory Toolkit: Business Systems Solutions</b:Title>
    <b:Year>2019</b:Year>
    <b:City>New York</b:City>
    <b:Publisher>Kogan Page Limited</b:Publisher>
    <b:Author>
      <b:Author>
        <b:NameList>
          <b:Person>
            <b:Last>Relph</b:Last>
            <b:First>Geoff</b:First>
          </b:Person>
          <b:Person>
            <b:Last>Milner</b:Last>
            <b:First>Catherine</b:First>
          </b:Person>
        </b:NameList>
      </b:Author>
    </b:Author>
    <b:RefOrder>14</b:RefOrder>
  </b:Source>
  <b:Source>
    <b:Tag>Vit17</b:Tag>
    <b:SourceType>DocumentFromInternetSite</b:SourceType>
    <b:Guid>{58EDA5D2-6AC8-47DF-A5D6-8FD8EFC03DBA}</b:Guid>
    <b:Author>
      <b:Author>
        <b:NameList>
          <b:Person>
            <b:Last>Vitez</b:Last>
            <b:First>Osmond</b:First>
          </b:Person>
        </b:NameList>
      </b:Author>
    </b:Author>
    <b:Title>How to Set Up a Master Inventory List</b:Title>
    <b:Year>2017</b:Year>
    <b:InternetSiteTitle>https://bizfluent.com/</b:InternetSiteTitle>
    <b:Month>September</b:Month>
    <b:Day>26</b:Day>
    <b:YearAccessed>2020</b:YearAccessed>
    <b:MonthAccessed>February</b:MonthAccessed>
    <b:DayAccessed>22</b:DayAccessed>
    <b:URL>https://bizfluent.com/how-6188377-track-inventory-quickbooks-pro.html</b:URL>
    <b:RefOrder>15</b:RefOrder>
  </b:Source>
  <b:Source>
    <b:Tag>HAM20</b:Tag>
    <b:SourceType>DocumentFromInternetSite</b:SourceType>
    <b:Guid>{DFB83048-938F-4691-8E27-8590BEB6E19C}</b:Guid>
    <b:Title>Chron</b:Title>
    <b:Year>2020</b:Year>
    <b:YearAccessed>2020</b:YearAccessed>
    <b:MonthAccessed>February</b:MonthAccessed>
    <b:DayAccessed>9</b:DayAccessed>
    <b:URL>https://smallbusiness.chron.com/inventory-systems-2232.html</b:URL>
    <b:Author>
      <b:Author>
        <b:NameList>
          <b:Person>
            <b:Last>HAMLETT</b:Last>
            <b:First>KENNETH</b:First>
          </b:Person>
        </b:NameList>
      </b:Author>
    </b:Author>
    <b:JournalName>Chron</b:JournalName>
    <b:RefOrder>16</b:RefOrder>
  </b:Source>
  <b:Source>
    <b:Tag>Fai15</b:Tag>
    <b:SourceType>InternetSite</b:SourceType>
    <b:Guid>{1A775FFD-19CE-424E-A222-E69F1A4FE66A}</b:Guid>
    <b:Author>
      <b:Author>
        <b:NameList>
          <b:Person>
            <b:Last>B.</b:Last>
            <b:First>Fain</b:First>
          </b:Person>
        </b:NameList>
      </b:Author>
    </b:Author>
    <b:Title>3 Reasons Why You Need Automated Inventory Management and Reporting</b:Title>
    <b:InternetSiteTitle>https://www.stitchlabs.com/</b:InternetSiteTitle>
    <b:Year>2015</b:Year>
    <b:Month>January</b:Month>
    <b:Day>16</b:Day>
    <b:YearAccessed>2020</b:YearAccessed>
    <b:MonthAccessed>February</b:MonthAccessed>
    <b:DayAccessed>22</b:DayAccessed>
    <b:URL>https://www.stitchlabs.com/learning-center/3-reasons-need-automated-inventory-management-reporting/</b:URL>
    <b:RefOrder>17</b:RefOrder>
  </b:Source>
  <b:Source>
    <b:Tag>Aim20</b:Tag>
    <b:SourceType>DocumentFromInternetSite</b:SourceType>
    <b:Guid>{DC17F1BA-0ECD-4065-88D7-53AF96EF478D}</b:Guid>
    <b:Author>
      <b:Author>
        <b:NameList>
          <b:Person>
            <b:Last>Manning</b:Last>
            <b:First>Aimee</b:First>
          </b:Person>
        </b:NameList>
      </b:Author>
    </b:Author>
    <b:Title>The Benefits Of Using An Inventory Management System (2020)</b:Title>
    <b:Year>2020</b:Year>
    <b:YearAccessed>2020</b:YearAccessed>
    <b:MonthAccessed>March</b:MonthAccessed>
    <b:DayAccessed>01</b:DayAccessed>
    <b:URL>https://blog.linnworks.com/inventory-management-benefits</b:URL>
    <b:RefOrder>18</b:RefOrder>
  </b:Source>
  <b:Source>
    <b:Tag>Car17</b:Tag>
    <b:SourceType>JournalArticle</b:SourceType>
    <b:Guid>{B26F86FF-D91A-456F-90E1-095800BB6FFF}</b:Guid>
    <b:Author>
      <b:Author>
        <b:NameList>
          <b:Person>
            <b:Last>Carolino</b:Last>
            <b:First>Clarence</b:First>
            <b:Middle>Ray R.</b:Middle>
          </b:Person>
          <b:Person>
            <b:Last>J.R</b:Last>
            <b:First>Eduardo</b:First>
            <b:Middle>H. Tiquen</b:Middle>
          </b:Person>
          <b:Person>
            <b:Last>Navarro</b:Last>
            <b:First>Ernest</b:First>
            <b:Middle>Nico T.</b:Middle>
          </b:Person>
          <b:Person>
            <b:Last>Trecene</b:Last>
            <b:First>Justine</b:First>
            <b:Middle>Kenneth D.</b:Middle>
          </b:Person>
          <b:Person>
            <b:Last>Quisumbing</b:Last>
            <b:First>Lowell</b:First>
            <b:Middle>A.</b:Middle>
          </b:Person>
        </b:NameList>
      </b:Author>
    </b:Author>
    <b:Title>Automated Supplies and Equipment Inventory Management System Using Barcode Technology for LNU Supply Office</b:Title>
    <b:City>Leyte Philippines</b:City>
    <b:Year>2017</b:Year>
    <b:Publisher>Journal of Computing and Innovation (JCI)</b:Publisher>
    <b:Volume>1</b:Volume>
    <b:Issue>1</b:Issue>
    <b:RefOrder>19</b:RefOrder>
  </b:Source>
  <b:Source>
    <b:Tag>Aba</b:Tag>
    <b:SourceType>BookSection</b:SourceType>
    <b:Guid>{015EA727-8FBA-464D-9809-3ABEF159F066}</b:Guid>
    <b:Author>
      <b:Author>
        <b:NameList>
          <b:Person>
            <b:Last>Abalana</b:Last>
            <b:First>Z.</b:First>
            <b:Middle>M.</b:Middle>
          </b:Person>
          <b:Person>
            <b:Last>Cabarrubias</b:Last>
          </b:Person>
          <b:Person>
            <b:Last>M. J. &amp; Lim</b:Last>
            <b:First>L.</b:First>
            <b:Middle>L.</b:Middle>
          </b:Person>
        </b:NameList>
      </b:Author>
    </b:Author>
    <b:Title>Design and Development of Supply Inventory System for Ellie's Shop in Canlubang, Laguna</b:Title>
    <b:RefOrder>20</b:RefOrder>
  </b:Source>
  <b:Source>
    <b:Tag>Kim19</b:Tag>
    <b:SourceType>DocumentFromInternetSite</b:SourceType>
    <b:Guid>{1EB5E17B-EA3F-471E-AA07-9CCC962E2F9C}</b:Guid>
    <b:Author>
      <b:Author>
        <b:NameList>
          <b:Person>
            <b:Last>Leonard</b:Last>
            <b:First>Kimberlee</b:First>
          </b:Person>
          <b:Person>
            <b:Last>Thompson</b:Last>
            <b:First>Reviewed</b:First>
            <b:Middle>by Jayne</b:Middle>
          </b:Person>
          <b:Person>
            <b:Last>LLB</b:Last>
          </b:Person>
          <b:Person>
            <b:Last>LLM</b:Last>
          </b:Person>
        </b:NameList>
      </b:Author>
    </b:Author>
    <b:Title>Advantages &amp; Disadvantages of a Computerized Inventory Management System</b:Title>
    <b:InternetSiteTitle>Chron</b:InternetSiteTitle>
    <b:Year>2019</b:Year>
    <b:Month>January</b:Month>
    <b:Day>28</b:Day>
    <b:YearAccessed>2020</b:YearAccessed>
    <b:MonthAccessed>February</b:MonthAccessed>
    <b:DayAccessed>24</b:DayAccessed>
    <b:URL>https://smallbusiness.chron.com/advantages-disadvantages-computerized-inventory-management-system-22513.html</b:URL>
    <b:RefOrder>21</b:RefOrder>
  </b:Source>
  <b:Source>
    <b:Tag>Mar17</b:Tag>
    <b:SourceType>DocumentFromInternetSite</b:SourceType>
    <b:Guid>{F95A6407-461A-4218-BBD4-11D02B2232CC}</b:Guid>
    <b:Author>
      <b:Author>
        <b:NameList>
          <b:Person>
            <b:Last>Rouse</b:Last>
            <b:First>Margaret</b:First>
          </b:Person>
        </b:NameList>
      </b:Author>
    </b:Author>
    <b:Title>INVENTORY MANAGEMENT</b:Title>
    <b:InternetSiteTitle>Tech Target Searcherp</b:InternetSiteTitle>
    <b:Year>2017</b:Year>
    <b:Month>October</b:Month>
    <b:YearAccessed>2020</b:YearAccessed>
    <b:MonthAccessed>February</b:MonthAccessed>
    <b:DayAccessed>22</b:DayAccessed>
    <b:RefOrder>22</b:RefOrder>
  </b:Source>
  <b:Source>
    <b:Tag>NRE15</b:Tag>
    <b:SourceType>BookSection</b:SourceType>
    <b:Guid>{545E6B38-372B-4EF0-A1A5-B9637DD62507}</b:Guid>
    <b:Author>
      <b:Author>
        <b:NameList>
          <b:Person>
            <b:Last>N.</b:Last>
            <b:First>REYES</b:First>
          </b:Person>
        </b:NameList>
      </b:Author>
    </b:Author>
    <b:Title>Monitoring the Students Discipline through the implementation of LAN-Based Information System</b:Title>
    <b:Year>2015</b:Year>
    <b:City>Malolos Bulacan</b:City>
    <b:RefOrder>23</b:RefOrder>
  </b:Source>
  <b:Source>
    <b:Tag>IRE16</b:Tag>
    <b:SourceType>InternetSite</b:SourceType>
    <b:Guid>{5FA03934-003F-4013-A925-7EFDABA05695}</b:Guid>
    <b:Author>
      <b:Author>
        <b:NameList>
          <b:Person>
            <b:Last>BALMES</b:Last>
            <b:First>IRENE</b:First>
          </b:Person>
        </b:NameList>
      </b:Author>
    </b:Author>
    <b:Title>Online Day to Day Monitoring System for Lyceum of the Philippines University -Batangas</b:Title>
    <b:InternetSiteTitle>Research Gate</b:InternetSiteTitle>
    <b:Year>2016</b:Year>
    <b:Month>February</b:Month>
    <b:YearAccessed>2020</b:YearAccessed>
    <b:MonthAccessed>February</b:MonthAccessed>
    <b:DayAccessed>19</b:DayAccessed>
    <b:URL>https://www.researchgate.net/publication/303687944_Online_Day_to_Day_Monitoring_System_for_Lyceum_of_the_Philippines_University_-Batangas</b:URL>
    <b:RefOrder>24</b:RefOrder>
  </b:Source>
  <b:Source>
    <b:Tag>Dan14</b:Tag>
    <b:SourceType>InternetSite</b:SourceType>
    <b:Guid>{B87313C2-34DB-4D34-AB5F-1BD2E148A7D0}</b:Guid>
    <b:Author>
      <b:Author>
        <b:NameList>
          <b:Person>
            <b:Last>André</b:Last>
            <b:First>Daniel</b:First>
            <b:Middle>Mendes Pinheiro</b:Middle>
          </b:Person>
        </b:NameList>
      </b:Author>
    </b:Author>
    <b:Title>Monitoring Student’s Curricular Performance in Higher</b:Title>
    <b:InternetSiteTitle>Tecnico Lisboa</b:InternetSiteTitle>
    <b:Year>2014</b:Year>
    <b:Month>November</b:Month>
    <b:YearAccessed>2020</b:YearAccessed>
    <b:MonthAccessed>March</b:MonthAccessed>
    <b:DayAccessed>02</b:DayAccessed>
    <b:URL>Dissertacao%20.pdf</b:URL>
    <b:RefOrder>25</b:RefOrder>
  </b:Source>
  <b:Source>
    <b:Tag>Chr15</b:Tag>
    <b:SourceType>InternetSite</b:SourceType>
    <b:Guid>{14CF28DC-F220-4B4F-BA15-92E1431BDF3E}</b:Guid>
    <b:Author>
      <b:Author>
        <b:NameList>
          <b:Person>
            <b:Last>Joseph</b:Last>
            <b:First>Chris</b:First>
          </b:Person>
        </b:NameList>
      </b:Author>
    </b:Author>
    <b:Title>Advantages &amp; Disadvantages to a Manual Inventory Control System</b:Title>
    <b:InternetSiteTitle>Chron</b:InternetSiteTitle>
    <b:Year>2015</b:Year>
    <b:YearAccessed>2020</b:YearAccessed>
    <b:MonthAccessed>February</b:MonthAccessed>
    <b:DayAccessed>29</b:DayAccessed>
    <b:URL>https://smallbusiness.chron.com/advantages-disadvantages-manual-inventory-control-system-22693.html</b:URL>
    <b:RefOrder>26</b:RefOrder>
  </b:Source>
  <b:Source>
    <b:Tag>SOI16</b:Tag>
    <b:SourceType>InternetSite</b:SourceType>
    <b:Guid>{C2C2A7BF-A43B-4EC6-8AFF-50D50AB3F78C}</b:Guid>
    <b:Title>STUDENTS RECORD MANAGEMENT SYSTEM PROJECT</b:Title>
    <b:Year>2016</b:Year>
    <b:Author>
      <b:Author>
        <b:NameList>
          <b:Person>
            <b:Last>REUBEN</b:Last>
            <b:First>SOITA</b:First>
          </b:Person>
        </b:NameList>
      </b:Author>
    </b:Author>
    <b:InternetSiteTitle>https://www.academia.edu/</b:InternetSiteTitle>
    <b:Month>May</b:Month>
    <b:YearAccessed>2020</b:YearAccessed>
    <b:MonthAccessed>February</b:MonthAccessed>
    <b:DayAccessed>15</b:DayAccessed>
    <b:URL>https://www.academia.edu/28742043/Students_Record_Management_System_Project_By_Soita_Reuben</b:URL>
    <b:RefOrder>27</b:RefOrder>
  </b:Source>
  <b:Source>
    <b:Tag>Jua19</b:Tag>
    <b:SourceType>DocumentFromInternetSite</b:SourceType>
    <b:Guid>{C6445C07-9199-4E10-A0F0-63B28DF2459D}</b:Guid>
    <b:Title>Advantages of Database Management Systems</b:Title>
    <b:InternetSiteTitle>HyperOffice</b:InternetSiteTitle>
    <b:Year>2019</b:Year>
    <b:Month>March</b:Month>
    <b:Day>15</b:Day>
    <b:YearAccessed>2020</b:YearAccessed>
    <b:MonthAccessed>February</b:MonthAccessed>
    <b:DayAccessed>23</b:DayAccessed>
    <b:URL>https://www.hyperoffice.com/blog/2019/03/15/advantages-of-a-database-management-system/</b:URL>
    <b:Author>
      <b:Author>
        <b:NameList>
          <b:Person>
            <b:Last>Bello</b:Last>
            <b:First>Juan</b:First>
          </b:Person>
        </b:NameList>
      </b:Author>
    </b:Author>
    <b:RefOrder>28</b:RefOrder>
  </b:Source>
  <b:Source>
    <b:Tag>IAN17</b:Tag>
    <b:SourceType>DocumentFromInternetSite</b:SourceType>
    <b:Guid>{735F6AD3-1CCB-4989-9225-96CC877710AE}</b:Guid>
    <b:Author>
      <b:Author>
        <b:NameList>
          <b:Person>
            <b:Last>IAN</b:Last>
          </b:Person>
        </b:NameList>
      </b:Author>
    </b:Author>
    <b:Title>What is Normalization</b:Title>
    <b:InternetSiteTitle>DATABASE.GUIDE</b:InternetSiteTitle>
    <b:Year>2017</b:Year>
    <b:Month>October</b:Month>
    <b:Day>6</b:Day>
    <b:YearAccessed>2020</b:YearAccessed>
    <b:MonthAccessed>February</b:MonthAccessed>
    <b:DayAccessed>23</b:DayAccessed>
    <b:URL>https://database.guide/what-is-normalization/</b:URL>
    <b:RefOrder>29</b:RefOrder>
  </b:Source>
  <b:Source>
    <b:Tag>Per17</b:Tag>
    <b:SourceType>DocumentFromInternetSite</b:SourceType>
    <b:Guid>{A3BE16E2-498C-44AB-8056-A6156899E5A3}</b:Guid>
    <b:Author>
      <b:Author>
        <b:NameList>
          <b:Person>
            <b:Last>Perucci</b:Last>
            <b:First>Darren</b:First>
          </b:Person>
        </b:NameList>
      </b:Author>
    </b:Author>
    <b:Title>Pros and Cons of Database Normalization</b:Title>
    <b:Year>2017</b:Year>
    <b:InternetSiteTitle>DZone</b:InternetSiteTitle>
    <b:Month>May</b:Month>
    <b:Day>29</b:Day>
    <b:YearAccessed>2020</b:YearAccessed>
    <b:MonthAccessed>March</b:MonthAccessed>
    <b:DayAccessed>02</b:DayAccessed>
    <b:URL>https://dzone.com/articles/pros-and-cons-of-database-normalization</b:URL>
    <b:RefOrder>30</b:RefOrder>
  </b:Source>
  <b:Source>
    <b:Tag>Ham14</b:Tag>
    <b:SourceType>DocumentFromInternetSite</b:SourceType>
    <b:Guid>{5A955E68-25ED-4E41-8766-82AE54D879D8}</b:Guid>
    <b:Author>
      <b:Author>
        <b:NameList>
          <b:Person>
            <b:Last>Hammack</b:Last>
            <b:First>Denny</b:First>
          </b:Person>
        </b:NameList>
      </b:Author>
    </b:Author>
    <b:Title>Records Management: Why Is It Important?</b:Title>
    <b:InternetSiteTitle>Association for Intelligent Information Management</b:InternetSiteTitle>
    <b:Year>2014</b:Year>
    <b:Month>July</b:Month>
    <b:Day>02</b:Day>
    <b:YearAccessed>2020</b:YearAccessed>
    <b:MonthAccessed>March</b:MonthAccessed>
    <b:DayAccessed>02</b:DayAccessed>
    <b:URL>https://community.aiim.org/blogs/denny-hammack/2014/07/02/records-management-why-is-it-important</b:URL>
    <b:RefOrder>31</b:RefOrder>
  </b:Source>
  <b:Source>
    <b:Tag>Art16</b:Tag>
    <b:SourceType>DocumentFromInternetSite</b:SourceType>
    <b:Guid>{5F19F026-E358-40A2-9C56-616FB28CA5BB}</b:Guid>
    <b:Author>
      <b:Author>
        <b:NameList>
          <b:Person>
            <b:Last>Limani</b:Last>
            <b:First>Arta</b:First>
          </b:Person>
          <b:Person>
            <b:Last>Bina</b:Last>
            <b:First>Lorika</b:First>
          </b:Person>
        </b:NameList>
      </b:Author>
    </b:Author>
    <b:Title>5 Reasons Why Management System for Records is Important</b:Title>
    <b:InternetSiteTitle>PECB</b:InternetSiteTitle>
    <b:Year>2016</b:Year>
    <b:Month>May</b:Month>
    <b:Day>05</b:Day>
    <b:YearAccessed>2020</b:YearAccessed>
    <b:MonthAccessed>March</b:MonthAccessed>
    <b:DayAccessed>02</b:DayAccessed>
    <b:URL>https://pecb.com/article/5-reasons-why-management-system-for-records-is-important</b:URL>
    <b:RefOrder>32</b:RefOrder>
  </b:Source>
  <b:Source>
    <b:Tag>Ste151</b:Tag>
    <b:SourceType>DocumentFromInternetSite</b:SourceType>
    <b:Guid>{3741134D-418F-4272-BBAE-B46CAEEC8901}</b:Guid>
    <b:Author>
      <b:Author>
        <b:NameList>
          <b:Person>
            <b:Last>Foor</b:Last>
            <b:First>Stephanie</b:First>
          </b:Person>
        </b:NameList>
      </b:Author>
    </b:Author>
    <b:Title>Top 7 Benefits of Having a Records Management System in Place</b:Title>
    <b:InternetSiteTitle>LinkedIn</b:InternetSiteTitle>
    <b:Year>2015</b:Year>
    <b:Month>September</b:Month>
    <b:Day>28</b:Day>
    <b:YearAccessed>2020</b:YearAccessed>
    <b:MonthAccessed>March</b:MonthAccessed>
    <b:DayAccessed>02</b:DayAccessed>
    <b:URL>https://www.linkedin.com/pulse/top-7-benefits-having-records-management-system-place-stephanie-foor</b:URL>
    <b:RefOrder>33</b:RefOrder>
  </b:Source>
  <b:Source>
    <b:Tag>Pra15</b:Tag>
    <b:SourceType>DocumentFromInternetSite</b:SourceType>
    <b:Guid>{C311D54F-D472-45FB-BAAD-0B55C1EAB53F}</b:Guid>
    <b:Author>
      <b:Author>
        <b:NameList>
          <b:Person>
            <b:Last>Ballal</b:Last>
            <b:First>Prashant</b:First>
          </b:Person>
        </b:NameList>
      </b:Author>
    </b:Author>
    <b:Title>Barcode Reader(Scanner)</b:Title>
    <b:InternetSiteTitle>SlideShare</b:InternetSiteTitle>
    <b:Year>2015</b:Year>
    <b:Month>February</b:Month>
    <b:Day>12</b:Day>
    <b:YearAccessed>2020</b:YearAccessed>
    <b:MonthAccessed>March</b:MonthAccessed>
    <b:DayAccessed>02</b:DayAccessed>
    <b:URL>https://www.slideshare.net/prashantb11/barcode-reader-44594801</b:URL>
    <b:RefOrder>34</b:RefOrder>
  </b:Source>
  <b:Source>
    <b:Tag>Rui15</b:Tag>
    <b:SourceType>DocumentFromInternetSite</b:SourceType>
    <b:Guid>{7B532A18-54C7-47CD-B07D-7CD604859996}</b:Guid>
    <b:Author>
      <b:Author>
        <b:NameList>
          <b:Person>
            <b:Last>Hou</b:Last>
            <b:First>Rui</b:First>
          </b:Person>
          <b:Person>
            <b:Last>Zhang</b:Last>
            <b:First>Gyan</b:First>
          </b:Person>
          <b:Person>
            <b:Last>Xu</b:Last>
            <b:First>Hao</b:First>
          </b:Person>
          <b:Person>
            <b:Last>Zhou</b:Last>
            <b:First>Yuwen</b:First>
          </b:Person>
          <b:Person>
            <b:Last>Colavito</b:Last>
            <b:First>Stephen</b:First>
          </b:Person>
        </b:NameList>
      </b:Author>
    </b:Author>
    <b:Title>Laser Barcode Scanner</b:Title>
    <b:InternetSiteTitle>Google Patents</b:InternetSiteTitle>
    <b:Year>2015</b:Year>
    <b:Month>June</b:Month>
    <b:Day>09</b:Day>
    <b:YearAccessed>2020</b:YearAccessed>
    <b:MonthAccessed>March</b:MonthAccessed>
    <b:DayAccessed>02</b:DayAccessed>
    <b:URL>https://patents.google.com/patent/US9053378B1</b:URL>
    <b:RefOrder>35</b:RefOrder>
  </b:Source>
  <b:Source>
    <b:Tag>Jay15</b:Tag>
    <b:SourceType>DocumentFromInternetSite</b:SourceType>
    <b:Guid>{FEFBF64D-E1E5-47F0-8623-326A79508D9C}</b:Guid>
    <b:Author>
      <b:Author>
        <b:NameList>
          <b:Person>
            <b:Last>Schofield</b:Last>
            <b:First>Jay</b:First>
          </b:Person>
        </b:NameList>
      </b:Author>
    </b:Author>
    <b:Title>What is a Barcode Scaner and How Does it Work?</b:Title>
    <b:InternetSiteTitle>system_id</b:InternetSiteTitle>
    <b:Year>2015</b:Year>
    <b:Month>December</b:Month>
    <b:Day>15</b:Day>
    <b:YearAccessed>2020</b:YearAccessed>
    <b:MonthAccessed>March</b:MonthAccessed>
    <b:DayAccessed>02</b:DayAccessed>
    <b:URL>http://www.systemid.com/learn/barcode-scanners-and-how-they-work/</b:URL>
    <b:RefOrder>36</b:RefOrder>
  </b:Source>
  <b:Source>
    <b:Tag>Ste15</b:Tag>
    <b:SourceType>DocumentFromInternetSite</b:SourceType>
    <b:Guid>{DB9765CF-86DD-49BD-803D-239F9CD2A435}</b:Guid>
    <b:Author>
      <b:Author>
        <b:NameList>
          <b:Person>
            <b:Last>Johnson</b:Last>
            <b:First>Steven</b:First>
          </b:Person>
        </b:NameList>
      </b:Author>
    </b:Author>
    <b:Title>Reasons Why a Barcode Is Important</b:Title>
    <b:InternetSiteTitle>Techwalla</b:InternetSiteTitle>
    <b:Year>2015</b:Year>
    <b:YearAccessed>2020</b:YearAccessed>
    <b:MonthAccessed>March</b:MonthAccessed>
    <b:DayAccessed>02</b:DayAccessed>
    <b:URL>https://www.techwalla.com/articles/advantages-and-disadvantages-of-electronic-filing-systems</b:URL>
    <b:RefOrder>37</b:RefOrder>
  </b:Source>
  <b:Source>
    <b:Tag>Woo18</b:Tag>
    <b:SourceType>DocumentFromInternetSite</b:SourceType>
    <b:Guid>{9124425A-B26D-4A32-AC64-22CC9BB855F2}</b:Guid>
    <b:Author>
      <b:Author>
        <b:NameList>
          <b:Person>
            <b:Last>Woodford</b:Last>
            <b:First>Chris</b:First>
          </b:Person>
        </b:NameList>
      </b:Author>
    </b:Author>
    <b:Title>Barcodes and barcode scanners</b:Title>
    <b:Year>2018</b:Year>
    <b:InternetSiteTitle>EXPLAINTHATSTUFF</b:InternetSiteTitle>
    <b:Month>December</b:Month>
    <b:Day>26</b:Day>
    <b:YearAccessed>2020</b:YearAccessed>
    <b:MonthAccessed>March</b:MonthAccessed>
    <b:DayAccessed>2</b:DayAccessed>
    <b:URL>https://www.explainthatstuff.com/barcodescanners.html</b:URL>
    <b:RefOrder>38</b:RefOrder>
  </b:Source>
  <b:Source>
    <b:Tag>Lun19</b:Tag>
    <b:SourceType>DocumentFromInternetSite</b:SourceType>
    <b:Guid>{E06721ED-FD57-48FA-8664-30C8882FF67F}</b:Guid>
    <b:Author>
      <b:Author>
        <b:NameList>
          <b:Person>
            <b:Last>Wahnon</b:Last>
            <b:First>Luna</b:First>
          </b:Person>
        </b:NameList>
      </b:Author>
    </b:Author>
    <b:Title>The Advantages of Using a Barcode System in Your Lab</b:Title>
    <b:InternetSiteTitle>labguru</b:InternetSiteTitle>
    <b:Year>2019</b:Year>
    <b:Month>January</b:Month>
    <b:Day>01</b:Day>
    <b:YearAccessed>2020</b:YearAccessed>
    <b:MonthAccessed>March</b:MonthAccessed>
    <b:DayAccessed>02</b:DayAccessed>
    <b:URL>https://www.labguru.com/blog/the-advantages-of-using-a-barcode-system-in-your-lab</b:URL>
    <b:RefOrder>39</b:RefOrder>
  </b:Source>
  <b:Source>
    <b:Tag>Mat16</b:Tag>
    <b:SourceType>DocumentFromInternetSite</b:SourceType>
    <b:Guid>{83334E30-FBB3-484B-8B15-7F72C1D4E1DC}</b:Guid>
    <b:Author>
      <b:Author>
        <b:NameList>
          <b:Person>
            <b:Last>Niehaus</b:Last>
            <b:First>Matt</b:First>
          </b:Person>
        </b:NameList>
      </b:Author>
    </b:Author>
    <b:Title>The Benefits of Barcoding</b:Title>
    <b:InternetSiteTitle>instore</b:InternetSiteTitle>
    <b:Year>2016</b:Year>
    <b:Month>October</b:Month>
    <b:Day>11</b:Day>
    <b:YearAccessed>2020</b:YearAccessed>
    <b:MonthAccessed>March</b:MonthAccessed>
    <b:DayAccessed>02</b:DayAccessed>
    <b:URL>https://instoredoes.com/the-benefits-of-barcoding/</b:URL>
    <b:RefOrder>40</b:RefOrder>
  </b:Source>
  <b:Source>
    <b:Tag>McC19</b:Tag>
    <b:SourceType>DocumentFromInternetSite</b:SourceType>
    <b:Guid>{95F6CC5F-41E9-4627-ABA8-51CEE6E6CF80}</b:Guid>
    <b:Author>
      <b:Author>
        <b:NameList>
          <b:Person>
            <b:Last>McCombes</b:Last>
            <b:First>Shona</b:First>
          </b:Person>
        </b:NameList>
      </b:Author>
    </b:Author>
    <b:Title>Descriptive research</b:Title>
    <b:InternetSiteTitle>Scribbr</b:InternetSiteTitle>
    <b:Year>2019</b:Year>
    <b:Month>May</b:Month>
    <b:Day>15</b:Day>
    <b:YearAccessed>2020</b:YearAccessed>
    <b:MonthAccessed>March</b:MonthAccessed>
    <b:DayAccessed>02</b:DayAccessed>
    <b:URL>https://www.scribbr.com/methodology/descriptive-research/#when-to-use-a-descriptive-research-design</b:URL>
    <b:RefOrder>41</b:RefOrder>
  </b:Source>
  <b:Source>
    <b:Tag>DIT20</b:Tag>
    <b:SourceType>DocumentFromInternetSite</b:SourceType>
    <b:Guid>{E1100E44-E45A-4DC0-8B09-BE9BC732E848}</b:Guid>
    <b:Author>
      <b:Author>
        <b:NameList>
          <b:Person>
            <b:Last>MORTENSEN</b:Last>
            <b:First>DITTE</b:First>
          </b:Person>
        </b:NameList>
      </b:Author>
    </b:Author>
    <b:Title>How to Do a Thematic Analysis of User Interviews</b:Title>
    <b:Year>2020</b:Year>
    <b:Month>February</b:Month>
    <b:YearAccessed>2020</b:YearAccessed>
    <b:MonthAccessed>March</b:MonthAccessed>
    <b:DayAccessed>04</b:DayAccessed>
    <b:URL>https://www.interaction-design.org/literature/article/how-to-do-a-thematic-analysis-of-user-interviews</b:URL>
    <b:RefOrder>42</b:RefOrder>
  </b:Source>
</b:Sources>
</file>

<file path=customXml/itemProps1.xml><?xml version="1.0" encoding="utf-8"?>
<ds:datastoreItem xmlns:ds="http://schemas.openxmlformats.org/officeDocument/2006/customXml" ds:itemID="{70046AB8-6D95-418B-9A45-A429F4ED1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 PAPER</Template>
  <TotalTime>12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Lagasca</dc:creator>
  <cp:lastModifiedBy>Licerio Librando</cp:lastModifiedBy>
  <cp:revision>6</cp:revision>
  <cp:lastPrinted>2019-03-25T10:41:00Z</cp:lastPrinted>
  <dcterms:created xsi:type="dcterms:W3CDTF">2021-06-16T12:20:00Z</dcterms:created>
  <dcterms:modified xsi:type="dcterms:W3CDTF">2021-06-21T08:15:00Z</dcterms:modified>
</cp:coreProperties>
</file>